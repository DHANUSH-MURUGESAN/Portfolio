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2A55E" w14:textId="7B5513DE" w:rsidR="00FE0204" w:rsidRDefault="0099071C" w:rsidP="00DD4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EFE8562" wp14:editId="7A0C2A51">
                <wp:simplePos x="0" y="0"/>
                <wp:positionH relativeFrom="page">
                  <wp:posOffset>3409950</wp:posOffset>
                </wp:positionH>
                <wp:positionV relativeFrom="paragraph">
                  <wp:posOffset>8442960</wp:posOffset>
                </wp:positionV>
                <wp:extent cx="4340860" cy="1577340"/>
                <wp:effectExtent l="0" t="0" r="21590" b="22860"/>
                <wp:wrapSquare wrapText="bothSides"/>
                <wp:docPr id="626406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157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A5763" w14:textId="77777777" w:rsidR="0099071C" w:rsidRDefault="0099071C" w:rsidP="009907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PROJECT</w:t>
                            </w:r>
                          </w:p>
                          <w:p w14:paraId="346CE345" w14:textId="77777777" w:rsidR="0099071C" w:rsidRPr="0099071C" w:rsidRDefault="0099071C" w:rsidP="009907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06750BC3" w14:textId="579DEA6B" w:rsidR="0099071C" w:rsidRPr="0099071C" w:rsidRDefault="0099071C" w:rsidP="009907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Food Ordering Platform</w:t>
                            </w:r>
                          </w:p>
                          <w:p w14:paraId="5350F235" w14:textId="55CCB792" w:rsidR="0099071C" w:rsidRDefault="0099071C" w:rsidP="0099071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(December 2023 – July 2024)</w:t>
                            </w:r>
                          </w:p>
                          <w:p w14:paraId="313BA0B4" w14:textId="77777777" w:rsidR="0099071C" w:rsidRDefault="0099071C" w:rsidP="0099071C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IN"/>
                              </w:rPr>
                            </w:pPr>
                            <w:r w:rsidRPr="0099071C">
                              <w:rPr>
                                <w:rFonts w:ascii="Arial" w:eastAsia="Arial" w:hAnsi="Arial" w:cs="Arial"/>
                                <w:sz w:val="22"/>
                              </w:rPr>
                              <w:t>Developed a user-friendly food ordering website.</w:t>
                            </w:r>
                          </w:p>
                          <w:p w14:paraId="305679AF" w14:textId="77777777" w:rsidR="0099071C" w:rsidRDefault="0099071C" w:rsidP="0099071C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IN"/>
                              </w:rPr>
                            </w:pPr>
                            <w:r w:rsidRPr="0099071C">
                              <w:rPr>
                                <w:rFonts w:ascii="Arial" w:eastAsia="Arial" w:hAnsi="Arial" w:cs="Arial"/>
                                <w:sz w:val="22"/>
                              </w:rPr>
                              <w:t>Managed database with MongoDB.</w:t>
                            </w:r>
                          </w:p>
                          <w:p w14:paraId="5689C375" w14:textId="77777777" w:rsidR="0099071C" w:rsidRDefault="0099071C" w:rsidP="0099071C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IN"/>
                              </w:rPr>
                            </w:pPr>
                            <w:r w:rsidRPr="0099071C">
                              <w:rPr>
                                <w:rFonts w:ascii="Arial" w:eastAsia="Arial" w:hAnsi="Arial" w:cs="Arial"/>
                                <w:sz w:val="22"/>
                              </w:rPr>
                              <w:t>Created admin dashboards for restaurant management.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IN"/>
                              </w:rPr>
                              <w:t xml:space="preserve"> </w:t>
                            </w:r>
                          </w:p>
                          <w:p w14:paraId="0C399969" w14:textId="7BD30CD0" w:rsidR="0099071C" w:rsidRPr="0099071C" w:rsidRDefault="0099071C" w:rsidP="0099071C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IN"/>
                              </w:rPr>
                            </w:pPr>
                            <w:r w:rsidRPr="0099071C">
                              <w:rPr>
                                <w:rFonts w:ascii="Arial" w:eastAsia="Arial" w:hAnsi="Arial" w:cs="Arial"/>
                                <w:sz w:val="22"/>
                              </w:rPr>
                              <w:t>Conducted comprehensive testing and ensured data security.</w:t>
                            </w:r>
                          </w:p>
                          <w:p w14:paraId="0383E1BE" w14:textId="45D52A6A" w:rsidR="0099071C" w:rsidRPr="0099071C" w:rsidRDefault="0099071C" w:rsidP="0099071C">
                            <w:pPr>
                              <w:tabs>
                                <w:tab w:val="left" w:pos="7054"/>
                                <w:tab w:val="left" w:pos="7808"/>
                                <w:tab w:val="left" w:pos="8821"/>
                              </w:tabs>
                              <w:spacing w:before="60" w:line="276" w:lineRule="auto"/>
                              <w:ind w:right="-135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</w:p>
                          <w:p w14:paraId="7577DB8F" w14:textId="77777777" w:rsidR="0099071C" w:rsidRPr="0099071C" w:rsidRDefault="0099071C" w:rsidP="0099071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8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5pt;margin-top:664.8pt;width:341.8pt;height:124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" fillcolor="white [3212]" strokecolor="white [3212]">
                <v:textbox>
                  <w:txbxContent>
                    <w:p w14:paraId="22CA5763" w14:textId="77777777" w:rsidR="0099071C" w:rsidRDefault="0099071C" w:rsidP="0099071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PROJECT</w:t>
                      </w:r>
                    </w:p>
                    <w:p w14:paraId="346CE345" w14:textId="77777777" w:rsidR="0099071C" w:rsidRPr="0099071C" w:rsidRDefault="0099071C" w:rsidP="0099071C">
                      <w:pPr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  <w:lang w:val="en-IN"/>
                        </w:rPr>
                      </w:pPr>
                    </w:p>
                    <w:p w14:paraId="06750BC3" w14:textId="579DEA6B" w:rsidR="0099071C" w:rsidRPr="0099071C" w:rsidRDefault="0099071C" w:rsidP="0099071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Food Ordering Platform</w:t>
                      </w:r>
                    </w:p>
                    <w:p w14:paraId="5350F235" w14:textId="55CCB792" w:rsidR="0099071C" w:rsidRDefault="0099071C" w:rsidP="0099071C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(December 2023 – July 2024)</w:t>
                      </w:r>
                    </w:p>
                    <w:p w14:paraId="313BA0B4" w14:textId="77777777" w:rsidR="0099071C" w:rsidRDefault="0099071C" w:rsidP="0099071C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sz w:val="22"/>
                          <w:lang w:val="en-IN"/>
                        </w:rPr>
                      </w:pPr>
                      <w:r w:rsidRPr="0099071C">
                        <w:rPr>
                          <w:rFonts w:ascii="Arial" w:eastAsia="Arial" w:hAnsi="Arial" w:cs="Arial"/>
                          <w:sz w:val="22"/>
                        </w:rPr>
                        <w:t>Developed a user-friendly food ordering website.</w:t>
                      </w:r>
                    </w:p>
                    <w:p w14:paraId="305679AF" w14:textId="77777777" w:rsidR="0099071C" w:rsidRDefault="0099071C" w:rsidP="0099071C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sz w:val="22"/>
                          <w:lang w:val="en-IN"/>
                        </w:rPr>
                      </w:pPr>
                      <w:r w:rsidRPr="0099071C">
                        <w:rPr>
                          <w:rFonts w:ascii="Arial" w:eastAsia="Arial" w:hAnsi="Arial" w:cs="Arial"/>
                          <w:sz w:val="22"/>
                        </w:rPr>
                        <w:t>Managed database with MongoDB.</w:t>
                      </w:r>
                    </w:p>
                    <w:p w14:paraId="5689C375" w14:textId="77777777" w:rsidR="0099071C" w:rsidRDefault="0099071C" w:rsidP="0099071C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sz w:val="22"/>
                          <w:lang w:val="en-IN"/>
                        </w:rPr>
                      </w:pPr>
                      <w:r w:rsidRPr="0099071C">
                        <w:rPr>
                          <w:rFonts w:ascii="Arial" w:eastAsia="Arial" w:hAnsi="Arial" w:cs="Arial"/>
                          <w:sz w:val="22"/>
                        </w:rPr>
                        <w:t>Created admin dashboards for restaurant management.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lang w:val="en-IN"/>
                        </w:rPr>
                        <w:t xml:space="preserve"> </w:t>
                      </w:r>
                    </w:p>
                    <w:p w14:paraId="0C399969" w14:textId="7BD30CD0" w:rsidR="0099071C" w:rsidRPr="0099071C" w:rsidRDefault="0099071C" w:rsidP="0099071C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sz w:val="22"/>
                          <w:lang w:val="en-IN"/>
                        </w:rPr>
                      </w:pPr>
                      <w:r w:rsidRPr="0099071C">
                        <w:rPr>
                          <w:rFonts w:ascii="Arial" w:eastAsia="Arial" w:hAnsi="Arial" w:cs="Arial"/>
                          <w:sz w:val="22"/>
                        </w:rPr>
                        <w:t>Conducted comprehensive testing and ensured data security.</w:t>
                      </w:r>
                    </w:p>
                    <w:p w14:paraId="0383E1BE" w14:textId="45D52A6A" w:rsidR="0099071C" w:rsidRPr="0099071C" w:rsidRDefault="0099071C" w:rsidP="0099071C">
                      <w:pPr>
                        <w:tabs>
                          <w:tab w:val="left" w:pos="7054"/>
                          <w:tab w:val="left" w:pos="7808"/>
                          <w:tab w:val="left" w:pos="8821"/>
                        </w:tabs>
                        <w:spacing w:before="60" w:line="276" w:lineRule="auto"/>
                        <w:ind w:right="-135"/>
                        <w:rPr>
                          <w:rFonts w:ascii="Arial" w:eastAsia="Arial" w:hAnsi="Arial" w:cs="Arial"/>
                          <w:sz w:val="22"/>
                        </w:rPr>
                      </w:pPr>
                    </w:p>
                    <w:p w14:paraId="7577DB8F" w14:textId="77777777" w:rsidR="0099071C" w:rsidRPr="0099071C" w:rsidRDefault="0099071C" w:rsidP="0099071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F4B57DA" wp14:editId="33B964D0">
                <wp:simplePos x="0" y="0"/>
                <wp:positionH relativeFrom="margin">
                  <wp:posOffset>8890</wp:posOffset>
                </wp:positionH>
                <wp:positionV relativeFrom="paragraph">
                  <wp:posOffset>7124700</wp:posOffset>
                </wp:positionV>
                <wp:extent cx="3077210" cy="922020"/>
                <wp:effectExtent l="0" t="0" r="27940" b="11430"/>
                <wp:wrapSquare wrapText="bothSides"/>
                <wp:docPr id="925578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9220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EFB73" w14:textId="27BD0AFA" w:rsidR="00672996" w:rsidRDefault="00672996" w:rsidP="006729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CERTIFICATIONS</w:t>
                            </w:r>
                          </w:p>
                          <w:p w14:paraId="3D75A39A" w14:textId="77777777" w:rsidR="0099071C" w:rsidRPr="0099071C" w:rsidRDefault="0099071C" w:rsidP="00672996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566785FF" w14:textId="1D3CB843" w:rsidR="00672996" w:rsidRDefault="00672996" w:rsidP="00672996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672996">
                              <w:rPr>
                                <w:rFonts w:ascii="Arial" w:hAnsi="Arial" w:cs="Arial"/>
                                <w:lang w:val="en-IN"/>
                              </w:rPr>
                              <w:t>Introduction to Generative AI (Coursera)</w:t>
                            </w:r>
                          </w:p>
                          <w:p w14:paraId="6EA8720C" w14:textId="386BC528" w:rsidR="00672996" w:rsidRDefault="00672996" w:rsidP="00672996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Java Programming (Great Learning)</w:t>
                            </w:r>
                          </w:p>
                          <w:p w14:paraId="3C53CC26" w14:textId="77777777" w:rsidR="008A2EAD" w:rsidRDefault="00672996" w:rsidP="008A2EAD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HTML &amp; CSS (Bit Degree)</w:t>
                            </w:r>
                            <w:r w:rsidR="008A2EAD" w:rsidRPr="008A2EAD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</w:t>
                            </w:r>
                          </w:p>
                          <w:p w14:paraId="146BD68F" w14:textId="1E2EAF6B" w:rsidR="008A2EAD" w:rsidRDefault="008A2EAD" w:rsidP="008A2EAD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MS - 365 (Naan Mudhalvan)</w:t>
                            </w:r>
                          </w:p>
                          <w:p w14:paraId="4CB5E742" w14:textId="0812E426" w:rsidR="008A2EAD" w:rsidRPr="00672996" w:rsidRDefault="00672996" w:rsidP="00672996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</w:t>
                            </w:r>
                          </w:p>
                          <w:p w14:paraId="3F014BF6" w14:textId="77777777" w:rsidR="00672996" w:rsidRDefault="00672996" w:rsidP="006729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FCBE666" w14:textId="77777777" w:rsidR="00672996" w:rsidRPr="00164A27" w:rsidRDefault="00672996" w:rsidP="006729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57DA" id="_x0000_s1027" type="#_x0000_t202" style="position:absolute;margin-left:.7pt;margin-top:561pt;width:242.3pt;height:72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" fillcolor="#f2efe9 [3206]" strokecolor="#f2efe9 [3206]">
                <v:textbox>
                  <w:txbxContent>
                    <w:p w14:paraId="46FEFB73" w14:textId="27BD0AFA" w:rsidR="00672996" w:rsidRDefault="00672996" w:rsidP="006729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CERTIFICATIONS</w:t>
                      </w:r>
                    </w:p>
                    <w:p w14:paraId="3D75A39A" w14:textId="77777777" w:rsidR="0099071C" w:rsidRPr="0099071C" w:rsidRDefault="0099071C" w:rsidP="00672996">
                      <w:pPr>
                        <w:rPr>
                          <w:rFonts w:ascii="Arial" w:hAnsi="Arial" w:cs="Arial"/>
                          <w:sz w:val="10"/>
                          <w:szCs w:val="10"/>
                          <w:lang w:val="en-IN"/>
                        </w:rPr>
                      </w:pPr>
                    </w:p>
                    <w:p w14:paraId="566785FF" w14:textId="1D3CB843" w:rsidR="00672996" w:rsidRDefault="00672996" w:rsidP="00672996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 w:rsidRPr="00672996">
                        <w:rPr>
                          <w:rFonts w:ascii="Arial" w:hAnsi="Arial" w:cs="Arial"/>
                          <w:lang w:val="en-IN"/>
                        </w:rPr>
                        <w:t>Introduction to Generative AI (Coursera)</w:t>
                      </w:r>
                    </w:p>
                    <w:p w14:paraId="6EA8720C" w14:textId="386BC528" w:rsidR="00672996" w:rsidRDefault="00672996" w:rsidP="00672996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Java Programming (Great Learning)</w:t>
                      </w:r>
                    </w:p>
                    <w:p w14:paraId="3C53CC26" w14:textId="77777777" w:rsidR="008A2EAD" w:rsidRDefault="00672996" w:rsidP="008A2EAD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HTML &amp; CSS (Bit Degree)</w:t>
                      </w:r>
                      <w:r w:rsidR="008A2EAD" w:rsidRPr="008A2EAD">
                        <w:rPr>
                          <w:rFonts w:ascii="Arial" w:hAnsi="Arial" w:cs="Arial"/>
                          <w:lang w:val="en-IN"/>
                        </w:rPr>
                        <w:t xml:space="preserve"> </w:t>
                      </w:r>
                    </w:p>
                    <w:p w14:paraId="146BD68F" w14:textId="1E2EAF6B" w:rsidR="008A2EAD" w:rsidRDefault="008A2EAD" w:rsidP="008A2EAD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MS - 365 (Naan Mudhalvan)</w:t>
                      </w:r>
                    </w:p>
                    <w:p w14:paraId="4CB5E742" w14:textId="0812E426" w:rsidR="008A2EAD" w:rsidRPr="00672996" w:rsidRDefault="00672996" w:rsidP="00672996">
                      <w:pPr>
                        <w:spacing w:line="360" w:lineRule="auto"/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 xml:space="preserve"> </w:t>
                      </w:r>
                    </w:p>
                    <w:p w14:paraId="3F014BF6" w14:textId="77777777" w:rsidR="00672996" w:rsidRDefault="00672996" w:rsidP="006729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2FCBE666" w14:textId="77777777" w:rsidR="00672996" w:rsidRPr="00164A27" w:rsidRDefault="00672996" w:rsidP="006729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01D3DAE" wp14:editId="4AEC5A35">
                <wp:simplePos x="0" y="0"/>
                <wp:positionH relativeFrom="page">
                  <wp:posOffset>99060</wp:posOffset>
                </wp:positionH>
                <wp:positionV relativeFrom="paragraph">
                  <wp:posOffset>5524500</wp:posOffset>
                </wp:positionV>
                <wp:extent cx="3200400" cy="1575435"/>
                <wp:effectExtent l="0" t="0" r="19050" b="24765"/>
                <wp:wrapSquare wrapText="bothSides"/>
                <wp:docPr id="1764970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754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C236E2E" w14:textId="7DFB7B9B" w:rsidR="00B84E7B" w:rsidRPr="00514472" w:rsidRDefault="00B84E7B" w:rsidP="00B84E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514472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B.TECH INFORMATION TECHNOLOGY</w:t>
                            </w:r>
                          </w:p>
                          <w:p w14:paraId="327E2906" w14:textId="4839F9CF" w:rsidR="00B84E7B" w:rsidRDefault="00B84E7B" w:rsidP="00B84E7B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Pursuing</w:t>
                            </w:r>
                          </w:p>
                          <w:p w14:paraId="6B193D1D" w14:textId="0E877761" w:rsidR="00B84E7B" w:rsidRDefault="00B84E7B" w:rsidP="00B84E7B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Jeppiaar Institute Of Technology</w:t>
                            </w:r>
                          </w:p>
                          <w:p w14:paraId="48B95B0D" w14:textId="5E4660A7" w:rsidR="00B84E7B" w:rsidRDefault="00B84E7B" w:rsidP="00B84E7B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CGPA – 7.5</w:t>
                            </w:r>
                          </w:p>
                          <w:p w14:paraId="076013B9" w14:textId="77777777" w:rsidR="00B84E7B" w:rsidRDefault="00B84E7B" w:rsidP="00B84E7B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4E079B9D" w14:textId="20FD3B92" w:rsidR="00B84E7B" w:rsidRPr="00514472" w:rsidRDefault="00B84E7B" w:rsidP="00B84E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514472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HSC</w:t>
                            </w:r>
                          </w:p>
                          <w:p w14:paraId="1369E4DE" w14:textId="15FF36EC" w:rsidR="00B84E7B" w:rsidRDefault="00B84E7B" w:rsidP="00B84E7B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2019 – 2021</w:t>
                            </w:r>
                          </w:p>
                          <w:p w14:paraId="18535C2A" w14:textId="46E0BB52" w:rsidR="00B84E7B" w:rsidRDefault="00B84E7B" w:rsidP="00514472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Revoor Padmanabha Chetty’s Matric H</w:t>
                            </w:r>
                            <w:r w:rsidR="00514472">
                              <w:rPr>
                                <w:rFonts w:ascii="Arial" w:hAnsi="Arial" w:cs="Arial"/>
                                <w:lang w:val="en-IN"/>
                              </w:rPr>
                              <w:t>igher Secondary School</w:t>
                            </w:r>
                          </w:p>
                          <w:p w14:paraId="7BDE07FF" w14:textId="52A5C332" w:rsidR="00514472" w:rsidRPr="00B84E7B" w:rsidRDefault="00514472" w:rsidP="00B84E7B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Percentage – 78.32%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3DAE" id="_x0000_s1028" type="#_x0000_t202" style="position:absolute;margin-left:7.8pt;margin-top:435pt;width:252pt;height:124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" filled="f" strokecolor="#f2efe9 [3206]">
                <v:stroke joinstyle="round"/>
                <v:textbox>
                  <w:txbxContent>
                    <w:p w14:paraId="6C236E2E" w14:textId="7DFB7B9B" w:rsidR="00B84E7B" w:rsidRPr="00514472" w:rsidRDefault="00B84E7B" w:rsidP="00B84E7B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514472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B.TECH INFORMATION TECHNOLOGY</w:t>
                      </w:r>
                    </w:p>
                    <w:p w14:paraId="327E2906" w14:textId="4839F9CF" w:rsidR="00B84E7B" w:rsidRDefault="00B84E7B" w:rsidP="00B84E7B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Pursuing</w:t>
                      </w:r>
                    </w:p>
                    <w:p w14:paraId="6B193D1D" w14:textId="0E877761" w:rsidR="00B84E7B" w:rsidRDefault="00B84E7B" w:rsidP="00B84E7B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Jeppiaar Institute Of Technology</w:t>
                      </w:r>
                    </w:p>
                    <w:p w14:paraId="48B95B0D" w14:textId="5E4660A7" w:rsidR="00B84E7B" w:rsidRDefault="00B84E7B" w:rsidP="00B84E7B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CGPA – 7.5</w:t>
                      </w:r>
                    </w:p>
                    <w:p w14:paraId="076013B9" w14:textId="77777777" w:rsidR="00B84E7B" w:rsidRDefault="00B84E7B" w:rsidP="00B84E7B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4E079B9D" w14:textId="20FD3B92" w:rsidR="00B84E7B" w:rsidRPr="00514472" w:rsidRDefault="00B84E7B" w:rsidP="00B84E7B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514472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HSC</w:t>
                      </w:r>
                    </w:p>
                    <w:p w14:paraId="1369E4DE" w14:textId="15FF36EC" w:rsidR="00B84E7B" w:rsidRDefault="00B84E7B" w:rsidP="00B84E7B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2019 – 2021</w:t>
                      </w:r>
                    </w:p>
                    <w:p w14:paraId="18535C2A" w14:textId="46E0BB52" w:rsidR="00B84E7B" w:rsidRDefault="00B84E7B" w:rsidP="00514472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Revoor Padmanabha Chetty’s Matric H</w:t>
                      </w:r>
                      <w:r w:rsidR="00514472">
                        <w:rPr>
                          <w:rFonts w:ascii="Arial" w:hAnsi="Arial" w:cs="Arial"/>
                          <w:lang w:val="en-IN"/>
                        </w:rPr>
                        <w:t>igher Secondary School</w:t>
                      </w:r>
                    </w:p>
                    <w:p w14:paraId="7BDE07FF" w14:textId="52A5C332" w:rsidR="00514472" w:rsidRPr="00B84E7B" w:rsidRDefault="00514472" w:rsidP="00B84E7B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Percentage – 78.32%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A2EAD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17B0594" wp14:editId="3E9B8A5E">
                <wp:simplePos x="0" y="0"/>
                <wp:positionH relativeFrom="margin">
                  <wp:posOffset>16510</wp:posOffset>
                </wp:positionH>
                <wp:positionV relativeFrom="paragraph">
                  <wp:posOffset>8130540</wp:posOffset>
                </wp:positionV>
                <wp:extent cx="3077210" cy="1463040"/>
                <wp:effectExtent l="0" t="0" r="27940" b="22860"/>
                <wp:wrapSquare wrapText="bothSides"/>
                <wp:docPr id="936321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14630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B4EA" w14:textId="3AED407C" w:rsidR="008A2EAD" w:rsidRDefault="008A2EAD" w:rsidP="008A2E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WORKSHOPS</w:t>
                            </w:r>
                          </w:p>
                          <w:p w14:paraId="39676FB7" w14:textId="77777777" w:rsidR="0099071C" w:rsidRPr="0099071C" w:rsidRDefault="0099071C" w:rsidP="008A2EAD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2DAF775F" w14:textId="15856459" w:rsidR="008A2EAD" w:rsidRDefault="008A2EAD" w:rsidP="008A2EAD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Data Science</w:t>
                            </w:r>
                          </w:p>
                          <w:p w14:paraId="5A3B77CE" w14:textId="015F03B3" w:rsidR="008A2EAD" w:rsidRDefault="008A2EAD" w:rsidP="008A2EAD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(17</w:t>
                            </w:r>
                            <w:r w:rsidRPr="008A2EAD">
                              <w:rPr>
                                <w:rFonts w:ascii="Arial" w:hAnsi="Arial" w:cs="Arial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August 2023)</w:t>
                            </w:r>
                          </w:p>
                          <w:p w14:paraId="3F834969" w14:textId="7D77A4AF" w:rsidR="008A2EAD" w:rsidRDefault="008A2EAD" w:rsidP="008A2EAD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Chennai Institute Of Technology</w:t>
                            </w:r>
                          </w:p>
                          <w:p w14:paraId="2AA40914" w14:textId="3BDEA927" w:rsidR="008A2EAD" w:rsidRDefault="008A2EAD" w:rsidP="008A2EAD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3273FE0E" w14:textId="5188F3A2" w:rsidR="008A2EAD" w:rsidRDefault="008A2EAD" w:rsidP="008A2EAD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Drone and E</w:t>
                            </w:r>
                            <w:r w:rsidR="00B8540C">
                              <w:rPr>
                                <w:rFonts w:ascii="Arial" w:hAnsi="Arial" w:cs="Arial"/>
                                <w:lang w:val="en-IN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trep</w:t>
                            </w:r>
                            <w:r w:rsidR="00B8540C">
                              <w:rPr>
                                <w:rFonts w:ascii="Arial" w:hAnsi="Arial" w:cs="Arial"/>
                                <w:lang w:val="en-IN"/>
                              </w:rPr>
                              <w:t>reurship</w:t>
                            </w:r>
                          </w:p>
                          <w:p w14:paraId="036F3E43" w14:textId="25FB94FA" w:rsidR="00B8540C" w:rsidRDefault="00B8540C" w:rsidP="008A2EAD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(20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  <w:lang w:val="en-IN"/>
                              </w:rPr>
                              <w:t xml:space="preserve">nd </w:t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&amp; 21</w:t>
                            </w:r>
                            <w:r>
                              <w:rPr>
                                <w:rFonts w:ascii="Arial" w:hAnsi="Arial" w:cs="Arial"/>
                                <w:vertAlign w:val="superscript"/>
                                <w:lang w:val="en-IN"/>
                              </w:rPr>
                              <w:t xml:space="preserve">st </w:t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March 2024)</w:t>
                            </w:r>
                          </w:p>
                          <w:p w14:paraId="6C948608" w14:textId="052AFC09" w:rsidR="00B8540C" w:rsidRDefault="00B8540C" w:rsidP="008A2EAD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Jeppiaar Institute Of Technology</w:t>
                            </w:r>
                          </w:p>
                          <w:p w14:paraId="2DA4FDF5" w14:textId="77777777" w:rsidR="008A2EAD" w:rsidRDefault="008A2EAD" w:rsidP="008A2E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AF99D35" w14:textId="77777777" w:rsidR="008A2EAD" w:rsidRDefault="008A2EAD" w:rsidP="008A2E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74E5A2A" w14:textId="77777777" w:rsidR="008A2EAD" w:rsidRDefault="008A2EAD" w:rsidP="008A2E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3E5B8FA" w14:textId="77777777" w:rsidR="008A2EAD" w:rsidRPr="00164A27" w:rsidRDefault="008A2EAD" w:rsidP="008A2E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0594" id="_x0000_s1029" type="#_x0000_t202" style="position:absolute;margin-left:1.3pt;margin-top:640.2pt;width:242.3pt;height:115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" fillcolor="#f2efe9 [3206]" strokecolor="#f2efe9 [3206]">
                <v:textbox>
                  <w:txbxContent>
                    <w:p w14:paraId="6969B4EA" w14:textId="3AED407C" w:rsidR="008A2EAD" w:rsidRDefault="008A2EAD" w:rsidP="008A2EA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WORKSHOPS</w:t>
                      </w:r>
                    </w:p>
                    <w:p w14:paraId="39676FB7" w14:textId="77777777" w:rsidR="0099071C" w:rsidRPr="0099071C" w:rsidRDefault="0099071C" w:rsidP="008A2EAD">
                      <w:pPr>
                        <w:rPr>
                          <w:rFonts w:ascii="Arial" w:hAnsi="Arial" w:cs="Arial"/>
                          <w:sz w:val="10"/>
                          <w:szCs w:val="10"/>
                          <w:lang w:val="en-IN"/>
                        </w:rPr>
                      </w:pPr>
                    </w:p>
                    <w:p w14:paraId="2DAF775F" w14:textId="15856459" w:rsidR="008A2EAD" w:rsidRDefault="008A2EAD" w:rsidP="008A2EAD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Data Science</w:t>
                      </w:r>
                    </w:p>
                    <w:p w14:paraId="5A3B77CE" w14:textId="015F03B3" w:rsidR="008A2EAD" w:rsidRDefault="008A2EAD" w:rsidP="008A2EAD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(17</w:t>
                      </w:r>
                      <w:r w:rsidRPr="008A2EAD">
                        <w:rPr>
                          <w:rFonts w:ascii="Arial" w:hAnsi="Arial" w:cs="Arial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t xml:space="preserve"> August 2023)</w:t>
                      </w:r>
                    </w:p>
                    <w:p w14:paraId="3F834969" w14:textId="7D77A4AF" w:rsidR="008A2EAD" w:rsidRDefault="008A2EAD" w:rsidP="008A2EAD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Chennai Institute Of Technology</w:t>
                      </w:r>
                    </w:p>
                    <w:p w14:paraId="2AA40914" w14:textId="3BDEA927" w:rsidR="008A2EAD" w:rsidRDefault="008A2EAD" w:rsidP="008A2EAD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3273FE0E" w14:textId="5188F3A2" w:rsidR="008A2EAD" w:rsidRDefault="008A2EAD" w:rsidP="008A2EAD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Drone and E</w:t>
                      </w:r>
                      <w:r w:rsidR="00B8540C">
                        <w:rPr>
                          <w:rFonts w:ascii="Arial" w:hAnsi="Arial" w:cs="Arial"/>
                          <w:lang w:val="en-IN"/>
                        </w:rPr>
                        <w:t>n</w:t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t>trep</w:t>
                      </w:r>
                      <w:r w:rsidR="00B8540C">
                        <w:rPr>
                          <w:rFonts w:ascii="Arial" w:hAnsi="Arial" w:cs="Arial"/>
                          <w:lang w:val="en-IN"/>
                        </w:rPr>
                        <w:t>reurship</w:t>
                      </w:r>
                    </w:p>
                    <w:p w14:paraId="036F3E43" w14:textId="25FB94FA" w:rsidR="00B8540C" w:rsidRDefault="00B8540C" w:rsidP="008A2EAD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(20</w:t>
                      </w:r>
                      <w:r>
                        <w:rPr>
                          <w:rFonts w:ascii="Arial" w:hAnsi="Arial" w:cs="Arial"/>
                          <w:vertAlign w:val="superscript"/>
                          <w:lang w:val="en-IN"/>
                        </w:rPr>
                        <w:t xml:space="preserve">nd </w:t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t>&amp; 21</w:t>
                      </w:r>
                      <w:r>
                        <w:rPr>
                          <w:rFonts w:ascii="Arial" w:hAnsi="Arial" w:cs="Arial"/>
                          <w:vertAlign w:val="superscript"/>
                          <w:lang w:val="en-IN"/>
                        </w:rPr>
                        <w:t xml:space="preserve">st </w:t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t>March 2024)</w:t>
                      </w:r>
                    </w:p>
                    <w:p w14:paraId="6C948608" w14:textId="052AFC09" w:rsidR="00B8540C" w:rsidRDefault="00B8540C" w:rsidP="008A2EAD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Jeppiaar Institute Of Technology</w:t>
                      </w:r>
                    </w:p>
                    <w:p w14:paraId="2DA4FDF5" w14:textId="77777777" w:rsidR="008A2EAD" w:rsidRDefault="008A2EAD" w:rsidP="008A2EA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4AF99D35" w14:textId="77777777" w:rsidR="008A2EAD" w:rsidRDefault="008A2EAD" w:rsidP="008A2EA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174E5A2A" w14:textId="77777777" w:rsidR="008A2EAD" w:rsidRDefault="008A2EAD" w:rsidP="008A2EA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33E5B8FA" w14:textId="77777777" w:rsidR="008A2EAD" w:rsidRPr="00164A27" w:rsidRDefault="008A2EAD" w:rsidP="008A2EA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EA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9BF54" wp14:editId="0506C9D7">
                <wp:simplePos x="0" y="0"/>
                <wp:positionH relativeFrom="margin">
                  <wp:align>left</wp:align>
                </wp:positionH>
                <wp:positionV relativeFrom="paragraph">
                  <wp:posOffset>8056245</wp:posOffset>
                </wp:positionV>
                <wp:extent cx="3117273" cy="6927"/>
                <wp:effectExtent l="0" t="0" r="26035" b="31750"/>
                <wp:wrapNone/>
                <wp:docPr id="2143201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21D72" id="Straight Connector 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34.35pt" to="245.45pt,6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" strokecolor="#282521 [3044]">
                <w10:wrap anchorx="margin"/>
              </v:line>
            </w:pict>
          </mc:Fallback>
        </mc:AlternateContent>
      </w:r>
      <w:r w:rsidR="00D50ED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F86748" wp14:editId="13DFD51A">
                <wp:simplePos x="0" y="0"/>
                <wp:positionH relativeFrom="margin">
                  <wp:align>left</wp:align>
                </wp:positionH>
                <wp:positionV relativeFrom="paragraph">
                  <wp:posOffset>5273040</wp:posOffset>
                </wp:positionV>
                <wp:extent cx="3077210" cy="381000"/>
                <wp:effectExtent l="0" t="0" r="27940" b="19050"/>
                <wp:wrapSquare wrapText="bothSides"/>
                <wp:docPr id="793515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381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7F41" w14:textId="3C9C5794" w:rsidR="00B84E7B" w:rsidRDefault="00B84E7B" w:rsidP="00B84E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  <w:p w14:paraId="1378E1CA" w14:textId="77777777" w:rsidR="00B84E7B" w:rsidRDefault="00B84E7B" w:rsidP="00B84E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19FDFEB" w14:textId="77777777" w:rsidR="00B84E7B" w:rsidRPr="00164A27" w:rsidRDefault="00B84E7B" w:rsidP="00B84E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6748" id="_x0000_s1030" type="#_x0000_t202" style="position:absolute;margin-left:0;margin-top:415.2pt;width:242.3pt;height:30pt;z-index:251729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" fillcolor="#f2efe9 [3206]" strokecolor="#f2efe9 [3206]">
                <v:textbox>
                  <w:txbxContent>
                    <w:p w14:paraId="67757F41" w14:textId="3C9C5794" w:rsidR="00B84E7B" w:rsidRDefault="00B84E7B" w:rsidP="00B84E7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  <w:p w14:paraId="1378E1CA" w14:textId="77777777" w:rsidR="00B84E7B" w:rsidRDefault="00B84E7B" w:rsidP="00B84E7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219FDFEB" w14:textId="77777777" w:rsidR="00B84E7B" w:rsidRPr="00164A27" w:rsidRDefault="00B84E7B" w:rsidP="00B84E7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299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1580B9" wp14:editId="63ADDAF8">
                <wp:simplePos x="0" y="0"/>
                <wp:positionH relativeFrom="column">
                  <wp:posOffset>3318048</wp:posOffset>
                </wp:positionH>
                <wp:positionV relativeFrom="paragraph">
                  <wp:posOffset>2535382</wp:posOffset>
                </wp:positionV>
                <wp:extent cx="4288790" cy="5728854"/>
                <wp:effectExtent l="0" t="0" r="16510" b="24765"/>
                <wp:wrapNone/>
                <wp:docPr id="69869474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8790" cy="5728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618B79" w14:textId="7F309850" w:rsidR="00073D61" w:rsidRDefault="00514472" w:rsidP="005144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WORK EXPERIENCES</w:t>
                            </w:r>
                          </w:p>
                          <w:p w14:paraId="50236BE9" w14:textId="77777777" w:rsidR="00073D61" w:rsidRPr="00073D61" w:rsidRDefault="00073D61" w:rsidP="005144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5700E29F" w14:textId="563656D5" w:rsidR="00B475C7" w:rsidRDefault="00073D61" w:rsidP="00B475C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WEB DEVELOPMENT INTERN | BHARAT INTERN</w:t>
                            </w:r>
                          </w:p>
                          <w:p w14:paraId="1922BCFB" w14:textId="61D01072" w:rsidR="00073D61" w:rsidRPr="00B475C7" w:rsidRDefault="00073D61" w:rsidP="00B475C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(Ju</w:t>
                            </w:r>
                            <w:r w:rsidR="00AD7994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ly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 2024 – </w:t>
                            </w:r>
                            <w:r w:rsidR="00AD7994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August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 2024)</w:t>
                            </w:r>
                          </w:p>
                          <w:p w14:paraId="130B20B7" w14:textId="130C395A" w:rsidR="00B475C7" w:rsidRPr="00B475C7" w:rsidRDefault="00B475C7" w:rsidP="00B475C7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  <w:r w:rsidRPr="00B475C7">
                              <w:rPr>
                                <w:rFonts w:ascii="Arial" w:eastAsia="Arial" w:hAnsi="Arial" w:cs="Arial"/>
                                <w:sz w:val="22"/>
                              </w:rPr>
                              <w:t>Developed and maintained front-end web applications using HTML, CSS, JavaScript, Bootstrap.</w:t>
                            </w:r>
                          </w:p>
                          <w:p w14:paraId="2CF2C235" w14:textId="77777777" w:rsidR="00B475C7" w:rsidRPr="00B475C7" w:rsidRDefault="00B475C7" w:rsidP="00B475C7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  <w:r w:rsidRPr="00B475C7">
                              <w:rPr>
                                <w:rFonts w:ascii="Arial" w:eastAsia="Arial" w:hAnsi="Arial" w:cs="Arial"/>
                                <w:sz w:val="22"/>
                              </w:rPr>
                              <w:t>Utilized version control systems like GitHub for efficient project collaboration and management.</w:t>
                            </w:r>
                          </w:p>
                          <w:p w14:paraId="781127CB" w14:textId="77777777" w:rsidR="00B475C7" w:rsidRDefault="00B475C7" w:rsidP="00B475C7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  <w:r w:rsidRPr="00B475C7">
                              <w:rPr>
                                <w:rFonts w:ascii="Arial" w:eastAsia="Arial" w:hAnsi="Arial" w:cs="Arial"/>
                                <w:sz w:val="22"/>
                              </w:rPr>
                              <w:t>Participated in code reviews and contributed to improving code quality and best practices.</w:t>
                            </w:r>
                          </w:p>
                          <w:p w14:paraId="4107C039" w14:textId="77777777" w:rsidR="00073D61" w:rsidRDefault="00073D61" w:rsidP="00073D61">
                            <w:pPr>
                              <w:widowControl w:val="0"/>
                              <w:tabs>
                                <w:tab w:val="left" w:pos="874"/>
                              </w:tabs>
                              <w:spacing w:before="28" w:line="276" w:lineRule="auto"/>
                              <w:ind w:left="200" w:right="-135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</w:p>
                          <w:p w14:paraId="7F7C1056" w14:textId="3B1CAC9E" w:rsidR="00073D61" w:rsidRDefault="00073D61" w:rsidP="00073D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bookmarkStart w:id="0" w:name="_Hlk170858646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PRODUCT CATALOG INTERN | KAAY INNOVATION</w:t>
                            </w:r>
                          </w:p>
                          <w:p w14:paraId="1F804C6A" w14:textId="77777777" w:rsidR="00073D61" w:rsidRDefault="00073D61" w:rsidP="00073D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(June 2023 – August 2023)</w:t>
                            </w:r>
                          </w:p>
                          <w:p w14:paraId="3D2A3206" w14:textId="77777777" w:rsidR="00073D61" w:rsidRDefault="00073D61" w:rsidP="00073D61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Managed and updated </w:t>
                            </w:r>
                            <w:r w:rsidRPr="00073D61">
                              <w:rPr>
                                <w:rFonts w:ascii="Arial" w:eastAsia="Arial" w:hAnsi="Arial" w:cs="Arial"/>
                                <w:sz w:val="22"/>
                              </w:rPr>
                              <w:t>product listings on e-commerce platforms, ensuring accurate descriptions, prices, and images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. </w:t>
                            </w:r>
                          </w:p>
                          <w:bookmarkEnd w:id="0"/>
                          <w:p w14:paraId="08C33B50" w14:textId="77777777" w:rsidR="00073D61" w:rsidRDefault="00073D61" w:rsidP="00073D61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073D61">
                              <w:rPr>
                                <w:rFonts w:ascii="Arial" w:eastAsia="Arial" w:hAnsi="Arial" w:cs="Arial"/>
                                <w:sz w:val="22"/>
                              </w:rPr>
                              <w:t>Conducted thorough quality checks on product data to maintain consistency and accuracy across catalog entries.</w:t>
                            </w:r>
                          </w:p>
                          <w:p w14:paraId="20306882" w14:textId="77777777" w:rsidR="00073D61" w:rsidRDefault="00073D61" w:rsidP="00073D61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073D61">
                              <w:rPr>
                                <w:rFonts w:ascii="Arial" w:eastAsia="Arial" w:hAnsi="Arial" w:cs="Arial"/>
                                <w:sz w:val="22"/>
                              </w:rPr>
                              <w:t>Collaborated with marketing team to create and optimize product descriptions for SEO and customer engagement.</w:t>
                            </w:r>
                          </w:p>
                          <w:p w14:paraId="25CE8975" w14:textId="5DB26743" w:rsidR="00073D61" w:rsidRPr="00073D61" w:rsidRDefault="00073D61" w:rsidP="00073D61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073D61">
                              <w:rPr>
                                <w:rFonts w:ascii="Arial" w:eastAsia="Arial" w:hAnsi="Arial" w:cs="Arial"/>
                                <w:sz w:val="22"/>
                              </w:rPr>
                              <w:t>Developed with front-end web applications using HTML, CSS and maintained in MS-Excel.</w:t>
                            </w:r>
                          </w:p>
                          <w:p w14:paraId="32734B0E" w14:textId="45308DF5" w:rsidR="00514472" w:rsidRDefault="00514472" w:rsidP="00514472">
                            <w:pPr>
                              <w:tabs>
                                <w:tab w:val="left" w:pos="7054"/>
                                <w:tab w:val="left" w:pos="7808"/>
                                <w:tab w:val="left" w:pos="8821"/>
                              </w:tabs>
                              <w:spacing w:before="60" w:line="276" w:lineRule="auto"/>
                              <w:ind w:right="-135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</w:p>
                          <w:p w14:paraId="1B956FEB" w14:textId="63FB20A5" w:rsidR="00054036" w:rsidRDefault="00054036" w:rsidP="00054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DATA STRUCTURES INTERN | INTERNEZY</w:t>
                            </w:r>
                          </w:p>
                          <w:p w14:paraId="4EF34BEF" w14:textId="719942C6" w:rsidR="00054036" w:rsidRDefault="00054036" w:rsidP="00054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(November 2022 – December 2022)</w:t>
                            </w:r>
                          </w:p>
                          <w:p w14:paraId="51A3EC09" w14:textId="77777777" w:rsidR="00672996" w:rsidRDefault="00672996" w:rsidP="00672996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IN"/>
                              </w:rPr>
                            </w:pPr>
                            <w:r w:rsidRPr="00672996">
                              <w:rPr>
                                <w:rFonts w:ascii="Arial" w:eastAsia="Arial" w:hAnsi="Arial" w:cs="Arial"/>
                                <w:sz w:val="22"/>
                              </w:rPr>
                              <w:t>Implemented and optimized various data structures such as arrays, linked lists, stacks, queues, trees, and graphs in programming languages like Python, C, Java.</w:t>
                            </w:r>
                          </w:p>
                          <w:p w14:paraId="421C5E94" w14:textId="377C46FA" w:rsidR="00672996" w:rsidRDefault="00672996" w:rsidP="00672996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IN"/>
                              </w:rPr>
                            </w:pPr>
                            <w:r w:rsidRPr="00672996">
                              <w:rPr>
                                <w:rFonts w:ascii="Arial" w:eastAsia="Arial" w:hAnsi="Arial" w:cs="Arial"/>
                                <w:sz w:val="22"/>
                              </w:rPr>
                              <w:t>Assisted in designing and analyzing algorithms for searching, sorting, and manipulating data efficiently.</w:t>
                            </w:r>
                          </w:p>
                          <w:p w14:paraId="75DBECA7" w14:textId="09028E5E" w:rsidR="00672996" w:rsidRPr="00672996" w:rsidRDefault="00672996" w:rsidP="00672996">
                            <w:pPr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74"/>
                              </w:tabs>
                              <w:spacing w:before="28" w:line="276" w:lineRule="auto"/>
                              <w:ind w:right="-13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IN"/>
                              </w:rPr>
                            </w:pPr>
                            <w:r w:rsidRPr="00672996"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Prepared documentation and technical reports to explain data structure choices and their impact on software performance. </w:t>
                            </w:r>
                          </w:p>
                          <w:p w14:paraId="4E32C591" w14:textId="77777777" w:rsidR="00672996" w:rsidRPr="00B475C7" w:rsidRDefault="00672996" w:rsidP="0005403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47A18C70" w14:textId="77777777" w:rsidR="00054036" w:rsidRPr="00514472" w:rsidRDefault="00054036" w:rsidP="00514472">
                            <w:pPr>
                              <w:tabs>
                                <w:tab w:val="left" w:pos="7054"/>
                                <w:tab w:val="left" w:pos="7808"/>
                                <w:tab w:val="left" w:pos="8821"/>
                              </w:tabs>
                              <w:spacing w:before="60" w:line="276" w:lineRule="auto"/>
                              <w:ind w:right="-135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80B9" id="Text Box 7" o:spid="_x0000_s1031" type="#_x0000_t202" style="position:absolute;margin-left:261.25pt;margin-top:199.65pt;width:337.7pt;height:451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" fillcolor="white [3212]" strokecolor="white [3212]" strokeweight=".5pt">
                <v:textbox>
                  <w:txbxContent>
                    <w:p w14:paraId="7E618B79" w14:textId="7F309850" w:rsidR="00073D61" w:rsidRDefault="00514472" w:rsidP="00514472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WORK EXPERIENCES</w:t>
                      </w:r>
                    </w:p>
                    <w:p w14:paraId="50236BE9" w14:textId="77777777" w:rsidR="00073D61" w:rsidRPr="00073D61" w:rsidRDefault="00073D61" w:rsidP="00514472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IN"/>
                        </w:rPr>
                      </w:pPr>
                    </w:p>
                    <w:p w14:paraId="5700E29F" w14:textId="563656D5" w:rsidR="00B475C7" w:rsidRDefault="00073D61" w:rsidP="00B475C7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WEB DEVELOPMENT INTERN | BHARAT INTERN</w:t>
                      </w:r>
                    </w:p>
                    <w:p w14:paraId="1922BCFB" w14:textId="61D01072" w:rsidR="00073D61" w:rsidRPr="00B475C7" w:rsidRDefault="00073D61" w:rsidP="00B475C7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(Ju</w:t>
                      </w:r>
                      <w:r w:rsidR="00AD7994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ly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 2024 – </w:t>
                      </w:r>
                      <w:r w:rsidR="00AD7994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August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 2024)</w:t>
                      </w:r>
                    </w:p>
                    <w:p w14:paraId="130B20B7" w14:textId="130C395A" w:rsidR="00B475C7" w:rsidRPr="00B475C7" w:rsidRDefault="00B475C7" w:rsidP="00B475C7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eastAsia="Arial" w:hAnsi="Arial" w:cs="Arial"/>
                          <w:sz w:val="22"/>
                        </w:rPr>
                      </w:pPr>
                      <w:r w:rsidRPr="00B475C7">
                        <w:rPr>
                          <w:rFonts w:ascii="Arial" w:eastAsia="Arial" w:hAnsi="Arial" w:cs="Arial"/>
                          <w:sz w:val="22"/>
                        </w:rPr>
                        <w:t>Developed and maintained front-end web applications using HTML, CSS, JavaScript, Bootstrap.</w:t>
                      </w:r>
                    </w:p>
                    <w:p w14:paraId="2CF2C235" w14:textId="77777777" w:rsidR="00B475C7" w:rsidRPr="00B475C7" w:rsidRDefault="00B475C7" w:rsidP="00B475C7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eastAsia="Arial" w:hAnsi="Arial" w:cs="Arial"/>
                          <w:sz w:val="22"/>
                        </w:rPr>
                      </w:pPr>
                      <w:r w:rsidRPr="00B475C7">
                        <w:rPr>
                          <w:rFonts w:ascii="Arial" w:eastAsia="Arial" w:hAnsi="Arial" w:cs="Arial"/>
                          <w:sz w:val="22"/>
                        </w:rPr>
                        <w:t>Utilized version control systems like GitHub for efficient project collaboration and management.</w:t>
                      </w:r>
                    </w:p>
                    <w:p w14:paraId="781127CB" w14:textId="77777777" w:rsidR="00B475C7" w:rsidRDefault="00B475C7" w:rsidP="00B475C7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eastAsia="Arial" w:hAnsi="Arial" w:cs="Arial"/>
                          <w:sz w:val="22"/>
                        </w:rPr>
                      </w:pPr>
                      <w:r w:rsidRPr="00B475C7">
                        <w:rPr>
                          <w:rFonts w:ascii="Arial" w:eastAsia="Arial" w:hAnsi="Arial" w:cs="Arial"/>
                          <w:sz w:val="22"/>
                        </w:rPr>
                        <w:t>Participated in code reviews and contributed to improving code quality and best practices.</w:t>
                      </w:r>
                    </w:p>
                    <w:p w14:paraId="4107C039" w14:textId="77777777" w:rsidR="00073D61" w:rsidRDefault="00073D61" w:rsidP="00073D61">
                      <w:pPr>
                        <w:widowControl w:val="0"/>
                        <w:tabs>
                          <w:tab w:val="left" w:pos="874"/>
                        </w:tabs>
                        <w:spacing w:before="28" w:line="276" w:lineRule="auto"/>
                        <w:ind w:left="200" w:right="-135"/>
                        <w:rPr>
                          <w:rFonts w:ascii="Arial" w:eastAsia="Arial" w:hAnsi="Arial" w:cs="Arial"/>
                          <w:sz w:val="22"/>
                        </w:rPr>
                      </w:pPr>
                    </w:p>
                    <w:p w14:paraId="7F7C1056" w14:textId="3B1CAC9E" w:rsidR="00073D61" w:rsidRDefault="00073D61" w:rsidP="00073D61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bookmarkStart w:id="1" w:name="_Hlk170858646"/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PRODUCT CATALOG INTERN | KAAY INNOVATION</w:t>
                      </w:r>
                    </w:p>
                    <w:p w14:paraId="1F804C6A" w14:textId="77777777" w:rsidR="00073D61" w:rsidRDefault="00073D61" w:rsidP="00073D61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(June 2023 – August 2023)</w:t>
                      </w:r>
                    </w:p>
                    <w:p w14:paraId="3D2A3206" w14:textId="77777777" w:rsidR="00073D61" w:rsidRDefault="00073D61" w:rsidP="00073D61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Managed and updated </w:t>
                      </w:r>
                      <w:r w:rsidRPr="00073D61">
                        <w:rPr>
                          <w:rFonts w:ascii="Arial" w:eastAsia="Arial" w:hAnsi="Arial" w:cs="Arial"/>
                          <w:sz w:val="22"/>
                        </w:rPr>
                        <w:t>product listings on e-commerce platforms, ensuring accurate descriptions, prices, and images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. </w:t>
                      </w:r>
                    </w:p>
                    <w:bookmarkEnd w:id="1"/>
                    <w:p w14:paraId="08C33B50" w14:textId="77777777" w:rsidR="00073D61" w:rsidRDefault="00073D61" w:rsidP="00073D61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073D61">
                        <w:rPr>
                          <w:rFonts w:ascii="Arial" w:eastAsia="Arial" w:hAnsi="Arial" w:cs="Arial"/>
                          <w:sz w:val="22"/>
                        </w:rPr>
                        <w:t>Conducted thorough quality checks on product data to maintain consistency and accuracy across catalog entries.</w:t>
                      </w:r>
                    </w:p>
                    <w:p w14:paraId="20306882" w14:textId="77777777" w:rsidR="00073D61" w:rsidRDefault="00073D61" w:rsidP="00073D61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073D61">
                        <w:rPr>
                          <w:rFonts w:ascii="Arial" w:eastAsia="Arial" w:hAnsi="Arial" w:cs="Arial"/>
                          <w:sz w:val="22"/>
                        </w:rPr>
                        <w:t>Collaborated with marketing team to create and optimize product descriptions for SEO and customer engagement.</w:t>
                      </w:r>
                    </w:p>
                    <w:p w14:paraId="25CE8975" w14:textId="5DB26743" w:rsidR="00073D61" w:rsidRPr="00073D61" w:rsidRDefault="00073D61" w:rsidP="00073D61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073D61">
                        <w:rPr>
                          <w:rFonts w:ascii="Arial" w:eastAsia="Arial" w:hAnsi="Arial" w:cs="Arial"/>
                          <w:sz w:val="22"/>
                        </w:rPr>
                        <w:t>Developed with front-end web applications using HTML, CSS and maintained in MS-Excel.</w:t>
                      </w:r>
                    </w:p>
                    <w:p w14:paraId="32734B0E" w14:textId="45308DF5" w:rsidR="00514472" w:rsidRDefault="00514472" w:rsidP="00514472">
                      <w:pPr>
                        <w:tabs>
                          <w:tab w:val="left" w:pos="7054"/>
                          <w:tab w:val="left" w:pos="7808"/>
                          <w:tab w:val="left" w:pos="8821"/>
                        </w:tabs>
                        <w:spacing w:before="60" w:line="276" w:lineRule="auto"/>
                        <w:ind w:right="-135"/>
                        <w:rPr>
                          <w:rFonts w:ascii="Arial" w:eastAsia="Arial" w:hAnsi="Arial" w:cs="Arial"/>
                          <w:sz w:val="22"/>
                        </w:rPr>
                      </w:pPr>
                    </w:p>
                    <w:p w14:paraId="1B956FEB" w14:textId="63FB20A5" w:rsidR="00054036" w:rsidRDefault="00054036" w:rsidP="00054036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DATA STRUCTURES INTERN | INTERNEZY</w:t>
                      </w:r>
                    </w:p>
                    <w:p w14:paraId="4EF34BEF" w14:textId="719942C6" w:rsidR="00054036" w:rsidRDefault="00054036" w:rsidP="00054036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(November 2022 – December 2022)</w:t>
                      </w:r>
                    </w:p>
                    <w:p w14:paraId="51A3EC09" w14:textId="77777777" w:rsidR="00672996" w:rsidRDefault="00672996" w:rsidP="00672996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sz w:val="22"/>
                          <w:lang w:val="en-IN"/>
                        </w:rPr>
                      </w:pPr>
                      <w:r w:rsidRPr="00672996">
                        <w:rPr>
                          <w:rFonts w:ascii="Arial" w:eastAsia="Arial" w:hAnsi="Arial" w:cs="Arial"/>
                          <w:sz w:val="22"/>
                        </w:rPr>
                        <w:t>Implemented and optimized various data structures such as arrays, linked lists, stacks, queues, trees, and graphs in programming languages like Python, C, Java.</w:t>
                      </w:r>
                    </w:p>
                    <w:p w14:paraId="421C5E94" w14:textId="377C46FA" w:rsidR="00672996" w:rsidRDefault="00672996" w:rsidP="00672996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sz w:val="22"/>
                          <w:lang w:val="en-IN"/>
                        </w:rPr>
                      </w:pPr>
                      <w:r w:rsidRPr="00672996">
                        <w:rPr>
                          <w:rFonts w:ascii="Arial" w:eastAsia="Arial" w:hAnsi="Arial" w:cs="Arial"/>
                          <w:sz w:val="22"/>
                        </w:rPr>
                        <w:t>Assisted in designing and analyzing algorithms for searching, sorting, and manipulating data efficiently.</w:t>
                      </w:r>
                    </w:p>
                    <w:p w14:paraId="75DBECA7" w14:textId="09028E5E" w:rsidR="00672996" w:rsidRPr="00672996" w:rsidRDefault="00672996" w:rsidP="00672996">
                      <w:pPr>
                        <w:widowControl w:val="0"/>
                        <w:numPr>
                          <w:ilvl w:val="0"/>
                          <w:numId w:val="20"/>
                        </w:numPr>
                        <w:tabs>
                          <w:tab w:val="left" w:pos="874"/>
                        </w:tabs>
                        <w:spacing w:before="28" w:line="276" w:lineRule="auto"/>
                        <w:ind w:right="-135"/>
                        <w:rPr>
                          <w:rFonts w:ascii="Arial" w:hAnsi="Arial" w:cs="Arial"/>
                          <w:b/>
                          <w:bCs/>
                          <w:sz w:val="22"/>
                          <w:lang w:val="en-IN"/>
                        </w:rPr>
                      </w:pPr>
                      <w:r w:rsidRPr="00672996">
                        <w:rPr>
                          <w:rFonts w:ascii="Arial" w:eastAsia="Arial" w:hAnsi="Arial" w:cs="Arial"/>
                          <w:sz w:val="22"/>
                        </w:rPr>
                        <w:t xml:space="preserve">Prepared documentation and technical reports to explain data structure choices and their impact on software performance. </w:t>
                      </w:r>
                    </w:p>
                    <w:p w14:paraId="4E32C591" w14:textId="77777777" w:rsidR="00672996" w:rsidRPr="00B475C7" w:rsidRDefault="00672996" w:rsidP="00054036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</w:p>
                    <w:p w14:paraId="47A18C70" w14:textId="77777777" w:rsidR="00054036" w:rsidRPr="00514472" w:rsidRDefault="00054036" w:rsidP="00514472">
                      <w:pPr>
                        <w:tabs>
                          <w:tab w:val="left" w:pos="7054"/>
                          <w:tab w:val="left" w:pos="7808"/>
                          <w:tab w:val="left" w:pos="8821"/>
                        </w:tabs>
                        <w:spacing w:before="60" w:line="276" w:lineRule="auto"/>
                        <w:ind w:right="-135"/>
                        <w:rPr>
                          <w:rFonts w:ascii="Arial" w:eastAsia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99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AC9773" wp14:editId="2D62C296">
                <wp:simplePos x="0" y="0"/>
                <wp:positionH relativeFrom="margin">
                  <wp:posOffset>3328901</wp:posOffset>
                </wp:positionH>
                <wp:positionV relativeFrom="paragraph">
                  <wp:posOffset>8330046</wp:posOffset>
                </wp:positionV>
                <wp:extent cx="4216400" cy="8467"/>
                <wp:effectExtent l="0" t="0" r="31750" b="29845"/>
                <wp:wrapNone/>
                <wp:docPr id="7566042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C5E31" id="Straight Connector 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1pt,655.9pt" to="594.1pt,6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" strokecolor="#282521 [3044]">
                <w10:wrap anchorx="margin"/>
              </v:line>
            </w:pict>
          </mc:Fallback>
        </mc:AlternateContent>
      </w:r>
      <w:r w:rsidR="0051447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4CD016" wp14:editId="32D47FAB">
                <wp:simplePos x="0" y="0"/>
                <wp:positionH relativeFrom="margin">
                  <wp:posOffset>17780</wp:posOffset>
                </wp:positionH>
                <wp:positionV relativeFrom="paragraph">
                  <wp:posOffset>7102929</wp:posOffset>
                </wp:positionV>
                <wp:extent cx="3117273" cy="6927"/>
                <wp:effectExtent l="0" t="0" r="26035" b="31750"/>
                <wp:wrapNone/>
                <wp:docPr id="1026835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8B825" id="Straight Connector 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559.3pt" to="246.85pt,5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" strokecolor="#282521 [3044]">
                <w10:wrap anchorx="margin"/>
              </v:line>
            </w:pict>
          </mc:Fallback>
        </mc:AlternateContent>
      </w:r>
      <w:r w:rsidR="00B84E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534C05" wp14:editId="1C22331C">
                <wp:simplePos x="0" y="0"/>
                <wp:positionH relativeFrom="margin">
                  <wp:align>left</wp:align>
                </wp:positionH>
                <wp:positionV relativeFrom="paragraph">
                  <wp:posOffset>5243368</wp:posOffset>
                </wp:positionV>
                <wp:extent cx="3117273" cy="6927"/>
                <wp:effectExtent l="0" t="0" r="26035" b="31750"/>
                <wp:wrapNone/>
                <wp:docPr id="19808077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286F" id="Straight Connector 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12.85pt" to="245.4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" strokecolor="#282521 [3044]">
                <w10:wrap anchorx="margin"/>
              </v:line>
            </w:pict>
          </mc:Fallback>
        </mc:AlternateContent>
      </w:r>
      <w:r w:rsidR="00EA7A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AA3A0B" wp14:editId="53B02A5D">
                <wp:simplePos x="0" y="0"/>
                <wp:positionH relativeFrom="column">
                  <wp:posOffset>134620</wp:posOffset>
                </wp:positionH>
                <wp:positionV relativeFrom="paragraph">
                  <wp:posOffset>5033126</wp:posOffset>
                </wp:positionV>
                <wp:extent cx="50800" cy="45719"/>
                <wp:effectExtent l="0" t="0" r="25400" b="12065"/>
                <wp:wrapNone/>
                <wp:docPr id="497304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F9DF5" id="Oval 1" o:spid="_x0000_s1026" style="position:absolute;margin-left:10.6pt;margin-top:396.3pt;width:4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" fillcolor="#2b2823 [3204]" strokecolor="#060505 [484]" strokeweight="2pt"/>
            </w:pict>
          </mc:Fallback>
        </mc:AlternateContent>
      </w:r>
      <w:r w:rsidR="00EA7A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FAC2BA" wp14:editId="68894FCC">
                <wp:simplePos x="0" y="0"/>
                <wp:positionH relativeFrom="column">
                  <wp:posOffset>135140</wp:posOffset>
                </wp:positionH>
                <wp:positionV relativeFrom="paragraph">
                  <wp:posOffset>4894638</wp:posOffset>
                </wp:positionV>
                <wp:extent cx="50800" cy="45719"/>
                <wp:effectExtent l="0" t="0" r="25400" b="12065"/>
                <wp:wrapNone/>
                <wp:docPr id="7528319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9963F" id="Oval 1" o:spid="_x0000_s1026" style="position:absolute;margin-left:10.65pt;margin-top:385.4pt;width:4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" fillcolor="#2b2823 [3204]" strokecolor="#060505 [484]" strokeweight="2pt"/>
            </w:pict>
          </mc:Fallback>
        </mc:AlternateContent>
      </w:r>
      <w:r w:rsidR="00EA7A1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6D273B" wp14:editId="1EBC6027">
                <wp:simplePos x="0" y="0"/>
                <wp:positionH relativeFrom="column">
                  <wp:posOffset>137795</wp:posOffset>
                </wp:positionH>
                <wp:positionV relativeFrom="paragraph">
                  <wp:posOffset>4751186</wp:posOffset>
                </wp:positionV>
                <wp:extent cx="50800" cy="45719"/>
                <wp:effectExtent l="0" t="0" r="25400" b="12065"/>
                <wp:wrapNone/>
                <wp:docPr id="4517254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DDA19" id="Oval 1" o:spid="_x0000_s1026" style="position:absolute;margin-left:10.85pt;margin-top:374.1pt;width:4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" fillcolor="#2b2823 [3204]" strokecolor="#060505 [484]" strokeweight="2pt"/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5A3320" wp14:editId="08CF21E1">
                <wp:simplePos x="0" y="0"/>
                <wp:positionH relativeFrom="column">
                  <wp:posOffset>138430</wp:posOffset>
                </wp:positionH>
                <wp:positionV relativeFrom="paragraph">
                  <wp:posOffset>4606059</wp:posOffset>
                </wp:positionV>
                <wp:extent cx="50800" cy="45719"/>
                <wp:effectExtent l="0" t="0" r="25400" b="12065"/>
                <wp:wrapNone/>
                <wp:docPr id="297455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8EFC7" id="Oval 1" o:spid="_x0000_s1026" style="position:absolute;margin-left:10.9pt;margin-top:362.7pt;width:4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" fillcolor="#2b2823 [3204]" strokecolor="#060505 [484]" strokeweight="2pt"/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326EAF" wp14:editId="3D5F1281">
                <wp:simplePos x="0" y="0"/>
                <wp:positionH relativeFrom="page">
                  <wp:posOffset>277091</wp:posOffset>
                </wp:positionH>
                <wp:positionV relativeFrom="paragraph">
                  <wp:posOffset>4502728</wp:posOffset>
                </wp:positionV>
                <wp:extent cx="2988310" cy="665018"/>
                <wp:effectExtent l="0" t="0" r="21590" b="20955"/>
                <wp:wrapSquare wrapText="bothSides"/>
                <wp:docPr id="9824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6650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FC03E7A" w14:textId="4D8CD485" w:rsidR="00BF0BB4" w:rsidRDefault="00BF0BB4" w:rsidP="00BF0BB4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Problem Solving</w:t>
                            </w:r>
                          </w:p>
                          <w:p w14:paraId="5EF24779" w14:textId="106CAE94" w:rsidR="00BF0BB4" w:rsidRDefault="00BF0BB4" w:rsidP="00BF0BB4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Decision Making</w:t>
                            </w:r>
                          </w:p>
                          <w:p w14:paraId="164ECA14" w14:textId="058CE29C" w:rsidR="00BF0BB4" w:rsidRDefault="00BF0BB4" w:rsidP="00BF0BB4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Multi-tasking</w:t>
                            </w:r>
                          </w:p>
                          <w:p w14:paraId="4D52A859" w14:textId="19F43126" w:rsidR="00BF0BB4" w:rsidRPr="004C5E73" w:rsidRDefault="00BF0BB4" w:rsidP="00BF0BB4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Excellent Communication</w:t>
                            </w:r>
                          </w:p>
                          <w:p w14:paraId="7D29A323" w14:textId="77777777" w:rsidR="00BF0BB4" w:rsidRPr="00BB0D95" w:rsidRDefault="00BF0BB4" w:rsidP="00BF0BB4">
                            <w:pPr>
                              <w:rPr>
                                <w:rFonts w:ascii="Arial" w:hAnsi="Arial" w:cs="Arial"/>
                                <w:szCs w:val="20"/>
                                <w:lang w:val="en-IN"/>
                              </w:rPr>
                            </w:pPr>
                          </w:p>
                          <w:p w14:paraId="4164673B" w14:textId="77777777" w:rsidR="00BF0BB4" w:rsidRPr="00587EDB" w:rsidRDefault="00BF0BB4" w:rsidP="00BF0BB4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26EAF" id="_x0000_s1032" type="#_x0000_t202" style="position:absolute;margin-left:21.8pt;margin-top:354.55pt;width:235.3pt;height:52.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" filled="f" strokecolor="#f2efe9 [3206]">
                <v:stroke joinstyle="round"/>
                <v:textbox>
                  <w:txbxContent>
                    <w:p w14:paraId="2FC03E7A" w14:textId="4D8CD485" w:rsidR="00BF0BB4" w:rsidRDefault="00BF0BB4" w:rsidP="00BF0BB4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Problem Solving</w:t>
                      </w:r>
                    </w:p>
                    <w:p w14:paraId="5EF24779" w14:textId="106CAE94" w:rsidR="00BF0BB4" w:rsidRDefault="00BF0BB4" w:rsidP="00BF0BB4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Decision Making</w:t>
                      </w:r>
                    </w:p>
                    <w:p w14:paraId="164ECA14" w14:textId="058CE29C" w:rsidR="00BF0BB4" w:rsidRDefault="00BF0BB4" w:rsidP="00BF0BB4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Multi-tasking</w:t>
                      </w:r>
                    </w:p>
                    <w:p w14:paraId="4D52A859" w14:textId="19F43126" w:rsidR="00BF0BB4" w:rsidRPr="004C5E73" w:rsidRDefault="00BF0BB4" w:rsidP="00BF0BB4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Excellent Communication</w:t>
                      </w:r>
                    </w:p>
                    <w:p w14:paraId="7D29A323" w14:textId="77777777" w:rsidR="00BF0BB4" w:rsidRPr="00BB0D95" w:rsidRDefault="00BF0BB4" w:rsidP="00BF0BB4">
                      <w:pPr>
                        <w:rPr>
                          <w:rFonts w:ascii="Arial" w:hAnsi="Arial" w:cs="Arial"/>
                          <w:szCs w:val="20"/>
                          <w:lang w:val="en-IN"/>
                        </w:rPr>
                      </w:pPr>
                    </w:p>
                    <w:p w14:paraId="4164673B" w14:textId="77777777" w:rsidR="00BF0BB4" w:rsidRPr="00587EDB" w:rsidRDefault="00BF0BB4" w:rsidP="00BF0BB4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0BFB4A2" wp14:editId="6F548D98">
                <wp:simplePos x="0" y="0"/>
                <wp:positionH relativeFrom="margin">
                  <wp:posOffset>46297</wp:posOffset>
                </wp:positionH>
                <wp:positionV relativeFrom="paragraph">
                  <wp:posOffset>4259580</wp:posOffset>
                </wp:positionV>
                <wp:extent cx="3077210" cy="287655"/>
                <wp:effectExtent l="0" t="0" r="27940" b="17145"/>
                <wp:wrapSquare wrapText="bothSides"/>
                <wp:docPr id="456105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2876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1261F" w14:textId="6303E75D" w:rsidR="00BF0BB4" w:rsidRDefault="00BF0BB4" w:rsidP="00BF0BB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SOFT SKILLS</w:t>
                            </w:r>
                          </w:p>
                          <w:p w14:paraId="479027DC" w14:textId="77777777" w:rsidR="00BF0BB4" w:rsidRPr="00164A27" w:rsidRDefault="00BF0BB4" w:rsidP="00BF0BB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B4A2" id="_x0000_s1033" type="#_x0000_t202" style="position:absolute;margin-left:3.65pt;margin-top:335.4pt;width:242.3pt;height:22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" fillcolor="#f2efe9 [3206]" strokecolor="#f2efe9 [3206]">
                <v:textbox>
                  <w:txbxContent>
                    <w:p w14:paraId="1B31261F" w14:textId="6303E75D" w:rsidR="00BF0BB4" w:rsidRDefault="00BF0BB4" w:rsidP="00BF0BB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SOFT SKILLS</w:t>
                      </w:r>
                    </w:p>
                    <w:p w14:paraId="479027DC" w14:textId="77777777" w:rsidR="00BF0BB4" w:rsidRPr="00164A27" w:rsidRDefault="00BF0BB4" w:rsidP="00BF0BB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48EE6F8" wp14:editId="64AD1D9A">
                <wp:simplePos x="0" y="0"/>
                <wp:positionH relativeFrom="page">
                  <wp:posOffset>242455</wp:posOffset>
                </wp:positionH>
                <wp:positionV relativeFrom="paragraph">
                  <wp:posOffset>2757055</wp:posOffset>
                </wp:positionV>
                <wp:extent cx="2988310" cy="1309254"/>
                <wp:effectExtent l="0" t="0" r="21590" b="24765"/>
                <wp:wrapSquare wrapText="bothSides"/>
                <wp:docPr id="1178077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3092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016D88D" w14:textId="01174B74" w:rsidR="00BB0D95" w:rsidRDefault="00BB0D95" w:rsidP="00BB0D95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BB0D95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Programming Languages : </w:t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Python, C, Java</w:t>
                            </w:r>
                          </w:p>
                          <w:p w14:paraId="6BC6EA2B" w14:textId="7108EBC9" w:rsidR="00BB0D95" w:rsidRDefault="00BB0D95" w:rsidP="00BB0D95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Web Development :</w:t>
                            </w:r>
                          </w:p>
                          <w:p w14:paraId="08D3B9BC" w14:textId="78D92E28" w:rsidR="00BB0D95" w:rsidRDefault="00BB0D95" w:rsidP="00BB0D95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HTML, CSS, JavaScript, MongoDB, PHP</w:t>
                            </w:r>
                          </w:p>
                          <w:p w14:paraId="627B95B9" w14:textId="5F83F3DF" w:rsidR="00BB0D95" w:rsidRDefault="00BB0D95" w:rsidP="00BB0D95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Database Management : SQL</w:t>
                            </w:r>
                          </w:p>
                          <w:p w14:paraId="143C6082" w14:textId="574FB67C" w:rsidR="00BB0D95" w:rsidRDefault="00BB0D95" w:rsidP="00BB0D95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Tools : Excel, Power Point, MySQL</w:t>
                            </w:r>
                          </w:p>
                          <w:p w14:paraId="08E24065" w14:textId="77777777" w:rsidR="004C5E73" w:rsidRDefault="00BB0D95" w:rsidP="004C5E73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BB0D95">
                              <w:rPr>
                                <w:rFonts w:ascii="Arial" w:hAnsi="Arial" w:cs="Arial"/>
                                <w:szCs w:val="20"/>
                                <w:lang w:val="en-IN"/>
                              </w:rPr>
                              <w:t xml:space="preserve">Platforms : </w:t>
                            </w:r>
                            <w:r w:rsidRPr="00BB0D95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PyCharm, Jupyter Notebook, Visual </w:t>
                            </w:r>
                            <w:r w:rsidRPr="004C5E73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Studio Code</w:t>
                            </w:r>
                          </w:p>
                          <w:p w14:paraId="28DD958D" w14:textId="1096EBD7" w:rsidR="004C5E73" w:rsidRPr="004C5E73" w:rsidRDefault="004C5E73" w:rsidP="004C5E73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 w:rsidRPr="004C5E73"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Frameworks : NumPy, Matplotlib, Bootstrap</w:t>
                            </w:r>
                          </w:p>
                          <w:p w14:paraId="680AA885" w14:textId="57BF09A1" w:rsidR="004C5E73" w:rsidRPr="00BB0D95" w:rsidRDefault="004C5E73" w:rsidP="00BB0D95">
                            <w:pPr>
                              <w:rPr>
                                <w:rFonts w:ascii="Arial" w:hAnsi="Arial" w:cs="Arial"/>
                                <w:szCs w:val="20"/>
                                <w:lang w:val="en-IN"/>
                              </w:rPr>
                            </w:pPr>
                          </w:p>
                          <w:p w14:paraId="2D1DB3B8" w14:textId="77777777" w:rsidR="00BB0D95" w:rsidRPr="00587EDB" w:rsidRDefault="00BB0D95" w:rsidP="00BB0D95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E6F8" id="_x0000_s1034" type="#_x0000_t202" style="position:absolute;margin-left:19.1pt;margin-top:217.1pt;width:235.3pt;height:103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" filled="f" strokecolor="#f2efe9 [3206]">
                <v:stroke joinstyle="round"/>
                <v:textbox>
                  <w:txbxContent>
                    <w:p w14:paraId="4016D88D" w14:textId="01174B74" w:rsidR="00BB0D95" w:rsidRDefault="00BB0D95" w:rsidP="00BB0D95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 w:rsidRPr="00BB0D95">
                        <w:rPr>
                          <w:rFonts w:ascii="Arial" w:hAnsi="Arial" w:cs="Arial"/>
                          <w:lang w:val="en-IN"/>
                        </w:rPr>
                        <w:t xml:space="preserve">Programming Languages : </w:t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t>Python, C, Java</w:t>
                      </w:r>
                    </w:p>
                    <w:p w14:paraId="6BC6EA2B" w14:textId="7108EBC9" w:rsidR="00BB0D95" w:rsidRDefault="00BB0D95" w:rsidP="00BB0D95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Web Development :</w:t>
                      </w:r>
                    </w:p>
                    <w:p w14:paraId="08D3B9BC" w14:textId="78D92E28" w:rsidR="00BB0D95" w:rsidRDefault="00BB0D95" w:rsidP="00BB0D95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HTML, CSS, JavaScript, MongoDB, PHP</w:t>
                      </w:r>
                    </w:p>
                    <w:p w14:paraId="627B95B9" w14:textId="5F83F3DF" w:rsidR="00BB0D95" w:rsidRDefault="00BB0D95" w:rsidP="00BB0D95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Database Management : SQL</w:t>
                      </w:r>
                    </w:p>
                    <w:p w14:paraId="143C6082" w14:textId="574FB67C" w:rsidR="00BB0D95" w:rsidRDefault="00BB0D95" w:rsidP="00BB0D95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Tools : Excel, Power Point, MySQL</w:t>
                      </w:r>
                    </w:p>
                    <w:p w14:paraId="08E24065" w14:textId="77777777" w:rsidR="004C5E73" w:rsidRDefault="00BB0D95" w:rsidP="004C5E73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BB0D95">
                        <w:rPr>
                          <w:rFonts w:ascii="Arial" w:hAnsi="Arial" w:cs="Arial"/>
                          <w:szCs w:val="20"/>
                          <w:lang w:val="en-IN"/>
                        </w:rPr>
                        <w:t xml:space="preserve">Platforms : </w:t>
                      </w:r>
                      <w:r w:rsidRPr="00BB0D95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PyCharm, Jupyter Notebook, Visual </w:t>
                      </w:r>
                      <w:r w:rsidRPr="004C5E73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Studio Code</w:t>
                      </w:r>
                    </w:p>
                    <w:p w14:paraId="28DD958D" w14:textId="1096EBD7" w:rsidR="004C5E73" w:rsidRPr="004C5E73" w:rsidRDefault="004C5E73" w:rsidP="004C5E73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 w:rsidRPr="004C5E73"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Frameworks : NumPy, Matplotlib, Bootstrap</w:t>
                      </w:r>
                    </w:p>
                    <w:p w14:paraId="680AA885" w14:textId="57BF09A1" w:rsidR="004C5E73" w:rsidRPr="00BB0D95" w:rsidRDefault="004C5E73" w:rsidP="00BB0D95">
                      <w:pPr>
                        <w:rPr>
                          <w:rFonts w:ascii="Arial" w:hAnsi="Arial" w:cs="Arial"/>
                          <w:szCs w:val="20"/>
                          <w:lang w:val="en-IN"/>
                        </w:rPr>
                      </w:pPr>
                    </w:p>
                    <w:p w14:paraId="2D1DB3B8" w14:textId="77777777" w:rsidR="00BB0D95" w:rsidRPr="00587EDB" w:rsidRDefault="00BB0D95" w:rsidP="00BB0D95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4AC550" wp14:editId="0ACF02A7">
                <wp:simplePos x="0" y="0"/>
                <wp:positionH relativeFrom="page">
                  <wp:posOffset>96981</wp:posOffset>
                </wp:positionH>
                <wp:positionV relativeFrom="paragraph">
                  <wp:posOffset>4156364</wp:posOffset>
                </wp:positionV>
                <wp:extent cx="3117273" cy="6927"/>
                <wp:effectExtent l="0" t="0" r="26035" b="31750"/>
                <wp:wrapNone/>
                <wp:docPr id="4082133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3443E" id="Straight Connector 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65pt,327.25pt" to="253.1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" strokecolor="#282521 [3044]">
                <w10:wrap anchorx="page"/>
              </v:line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D91F25" wp14:editId="40C84271">
                <wp:simplePos x="0" y="0"/>
                <wp:positionH relativeFrom="column">
                  <wp:posOffset>137160</wp:posOffset>
                </wp:positionH>
                <wp:positionV relativeFrom="paragraph">
                  <wp:posOffset>3889193</wp:posOffset>
                </wp:positionV>
                <wp:extent cx="50800" cy="45719"/>
                <wp:effectExtent l="0" t="0" r="25400" b="12065"/>
                <wp:wrapNone/>
                <wp:docPr id="8636478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CBA1D" id="Oval 1" o:spid="_x0000_s1026" style="position:absolute;margin-left:10.8pt;margin-top:306.25pt;width:4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" fillcolor="#2b2823 [3204]" strokecolor="#060505 [484]" strokeweight="2pt"/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52ECDF" wp14:editId="4F73FFE6">
                <wp:simplePos x="0" y="0"/>
                <wp:positionH relativeFrom="column">
                  <wp:posOffset>137160</wp:posOffset>
                </wp:positionH>
                <wp:positionV relativeFrom="paragraph">
                  <wp:posOffset>3616688</wp:posOffset>
                </wp:positionV>
                <wp:extent cx="50800" cy="45719"/>
                <wp:effectExtent l="0" t="0" r="25400" b="12065"/>
                <wp:wrapNone/>
                <wp:docPr id="10048085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4AD10" id="Oval 1" o:spid="_x0000_s1026" style="position:absolute;margin-left:10.8pt;margin-top:284.8pt;width:4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" fillcolor="#2b2823 [3204]" strokecolor="#060505 [484]" strokeweight="2pt"/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1ABD6" wp14:editId="584C7213">
                <wp:simplePos x="0" y="0"/>
                <wp:positionH relativeFrom="column">
                  <wp:posOffset>131626</wp:posOffset>
                </wp:positionH>
                <wp:positionV relativeFrom="paragraph">
                  <wp:posOffset>3458845</wp:posOffset>
                </wp:positionV>
                <wp:extent cx="50800" cy="45719"/>
                <wp:effectExtent l="0" t="0" r="25400" b="12065"/>
                <wp:wrapNone/>
                <wp:docPr id="17806619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B100B" id="Oval 1" o:spid="_x0000_s1026" style="position:absolute;margin-left:10.35pt;margin-top:272.35pt;width:4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" fillcolor="#2b2823 [3204]" strokecolor="#060505 [484]" strokeweight="2pt"/>
            </w:pict>
          </mc:Fallback>
        </mc:AlternateContent>
      </w:r>
      <w:r w:rsidR="00BF0BB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95646B" wp14:editId="02B23720">
                <wp:simplePos x="0" y="0"/>
                <wp:positionH relativeFrom="column">
                  <wp:posOffset>137976</wp:posOffset>
                </wp:positionH>
                <wp:positionV relativeFrom="paragraph">
                  <wp:posOffset>3297555</wp:posOffset>
                </wp:positionV>
                <wp:extent cx="50800" cy="45719"/>
                <wp:effectExtent l="0" t="0" r="25400" b="12065"/>
                <wp:wrapNone/>
                <wp:docPr id="4292031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AB5A4" id="Oval 1" o:spid="_x0000_s1026" style="position:absolute;margin-left:10.85pt;margin-top:259.65pt;width:4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" fillcolor="#2b2823 [3204]" strokecolor="#060505 [484]" strokeweight="2pt"/>
            </w:pict>
          </mc:Fallback>
        </mc:AlternateContent>
      </w:r>
      <w:r w:rsidR="004C5E7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FB145F" wp14:editId="6ED23592">
                <wp:simplePos x="0" y="0"/>
                <wp:positionH relativeFrom="column">
                  <wp:posOffset>347980</wp:posOffset>
                </wp:positionH>
                <wp:positionV relativeFrom="paragraph">
                  <wp:posOffset>2004695</wp:posOffset>
                </wp:positionV>
                <wp:extent cx="2406650" cy="242570"/>
                <wp:effectExtent l="0" t="0" r="12700" b="24130"/>
                <wp:wrapSquare wrapText="bothSides"/>
                <wp:docPr id="1106939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425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B5E0558" w14:textId="79983E18" w:rsidR="00D32E6A" w:rsidRPr="00D424C9" w:rsidRDefault="00D424C9" w:rsidP="00D32E6A">
                            <w:pPr>
                              <w:rPr>
                                <w:rStyle w:val="Hyperlink"/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instrText>HYPERLINK "https://www.linkedin.com/in/dhanush-murugesan-ab1403250/"</w:instrText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fldChar w:fldCharType="separate"/>
                            </w:r>
                            <w:r w:rsidRPr="00D424C9">
                              <w:rPr>
                                <w:rStyle w:val="Hyperlink"/>
                                <w:rFonts w:ascii="Arial" w:hAnsi="Arial" w:cs="Arial"/>
                                <w:lang w:val="en-IN"/>
                              </w:rPr>
                              <w:t>https://www.linkedi</w:t>
                            </w:r>
                            <w:r w:rsidR="00D32E6A" w:rsidRPr="00D424C9">
                              <w:rPr>
                                <w:rStyle w:val="Hyperlink"/>
                                <w:rFonts w:ascii="Arial" w:hAnsi="Arial" w:cs="Arial"/>
                                <w:lang w:val="en-IN"/>
                              </w:rPr>
                              <w:t>n</w:t>
                            </w:r>
                            <w:r w:rsidRPr="00D424C9">
                              <w:rPr>
                                <w:rStyle w:val="Hyperlink"/>
                                <w:rFonts w:ascii="Arial" w:hAnsi="Arial" w:cs="Arial"/>
                                <w:lang w:val="en-IN"/>
                              </w:rPr>
                              <w:t>.com</w:t>
                            </w:r>
                          </w:p>
                          <w:p w14:paraId="40FFD8DC" w14:textId="062BD6F5" w:rsidR="00D32E6A" w:rsidRPr="00587EDB" w:rsidRDefault="00D424C9" w:rsidP="00D32E6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145F" id="_x0000_s1035" type="#_x0000_t202" style="position:absolute;margin-left:27.4pt;margin-top:157.85pt;width:189.5pt;height:19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" filled="f" strokecolor="#f2efe9 [3206]">
                <v:stroke joinstyle="round"/>
                <v:textbox>
                  <w:txbxContent>
                    <w:p w14:paraId="5B5E0558" w14:textId="79983E18" w:rsidR="00D32E6A" w:rsidRPr="00D424C9" w:rsidRDefault="00D424C9" w:rsidP="00D32E6A">
                      <w:pPr>
                        <w:rPr>
                          <w:rStyle w:val="Hyperlink"/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instrText>HYPERLINK "https://www.linkedin.com/in/dhanush-murugesan-ab1403250/"</w:instrText>
                      </w:r>
                      <w:r>
                        <w:rPr>
                          <w:rFonts w:ascii="Arial" w:hAnsi="Arial" w:cs="Arial"/>
                          <w:lang w:val="en-IN"/>
                        </w:rPr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fldChar w:fldCharType="separate"/>
                      </w:r>
                      <w:r w:rsidRPr="00D424C9">
                        <w:rPr>
                          <w:rStyle w:val="Hyperlink"/>
                          <w:rFonts w:ascii="Arial" w:hAnsi="Arial" w:cs="Arial"/>
                          <w:lang w:val="en-IN"/>
                        </w:rPr>
                        <w:t>https://www.linkedi</w:t>
                      </w:r>
                      <w:r w:rsidR="00D32E6A" w:rsidRPr="00D424C9">
                        <w:rPr>
                          <w:rStyle w:val="Hyperlink"/>
                          <w:rFonts w:ascii="Arial" w:hAnsi="Arial" w:cs="Arial"/>
                          <w:lang w:val="en-IN"/>
                        </w:rPr>
                        <w:t>n</w:t>
                      </w:r>
                      <w:r w:rsidRPr="00D424C9">
                        <w:rPr>
                          <w:rStyle w:val="Hyperlink"/>
                          <w:rFonts w:ascii="Arial" w:hAnsi="Arial" w:cs="Arial"/>
                          <w:lang w:val="en-IN"/>
                        </w:rPr>
                        <w:t>.com</w:t>
                      </w:r>
                    </w:p>
                    <w:p w14:paraId="40FFD8DC" w14:textId="062BD6F5" w:rsidR="00D32E6A" w:rsidRPr="00587EDB" w:rsidRDefault="00D424C9" w:rsidP="00D32E6A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E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2A6E89" wp14:editId="54A396A1">
                <wp:simplePos x="0" y="0"/>
                <wp:positionH relativeFrom="column">
                  <wp:posOffset>133985</wp:posOffset>
                </wp:positionH>
                <wp:positionV relativeFrom="paragraph">
                  <wp:posOffset>3013075</wp:posOffset>
                </wp:positionV>
                <wp:extent cx="50800" cy="45719"/>
                <wp:effectExtent l="0" t="0" r="25400" b="12065"/>
                <wp:wrapNone/>
                <wp:docPr id="488974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951A" id="Oval 1" o:spid="_x0000_s1026" style="position:absolute;margin-left:10.55pt;margin-top:237.25pt;width:4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" fillcolor="#2b2823 [3204]" strokecolor="#060505 [484]" strokeweight="2pt"/>
            </w:pict>
          </mc:Fallback>
        </mc:AlternateContent>
      </w:r>
      <w:r w:rsidR="004C5E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217D03" wp14:editId="690E99A0">
                <wp:simplePos x="0" y="0"/>
                <wp:positionH relativeFrom="column">
                  <wp:posOffset>134197</wp:posOffset>
                </wp:positionH>
                <wp:positionV relativeFrom="paragraph">
                  <wp:posOffset>2879301</wp:posOffset>
                </wp:positionV>
                <wp:extent cx="50800" cy="45719"/>
                <wp:effectExtent l="0" t="0" r="25400" b="12065"/>
                <wp:wrapNone/>
                <wp:docPr id="1651154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40AD7" id="Oval 1" o:spid="_x0000_s1026" style="position:absolute;margin-left:10.55pt;margin-top:226.7pt;width:4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QWgIAABM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" fillcolor="#2b2823 [3204]" strokecolor="#060505 [484]" strokeweight="2pt"/>
            </w:pict>
          </mc:Fallback>
        </mc:AlternateContent>
      </w:r>
      <w:r w:rsidR="00404EB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2089C4" wp14:editId="7103C870">
                <wp:simplePos x="0" y="0"/>
                <wp:positionH relativeFrom="margin">
                  <wp:align>left</wp:align>
                </wp:positionH>
                <wp:positionV relativeFrom="paragraph">
                  <wp:posOffset>2522855</wp:posOffset>
                </wp:positionV>
                <wp:extent cx="3077210" cy="287655"/>
                <wp:effectExtent l="0" t="0" r="27940" b="17145"/>
                <wp:wrapSquare wrapText="bothSides"/>
                <wp:docPr id="65586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28786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F0449" w14:textId="3FADB49C" w:rsidR="00404EB4" w:rsidRDefault="001D746F" w:rsidP="00164A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HARD </w:t>
                            </w:r>
                            <w:r w:rsidR="00404EB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</w:p>
                          <w:p w14:paraId="61B01350" w14:textId="77777777" w:rsidR="00164A27" w:rsidRPr="00164A27" w:rsidRDefault="00164A27" w:rsidP="00164A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89C4" id="_x0000_s1036" type="#_x0000_t202" style="position:absolute;margin-left:0;margin-top:198.65pt;width:242.3pt;height:22.6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" fillcolor="#f2efe9 [3206]" strokecolor="#f2efe9 [3206]">
                <v:textbox>
                  <w:txbxContent>
                    <w:p w14:paraId="75DF0449" w14:textId="3FADB49C" w:rsidR="00404EB4" w:rsidRDefault="001D746F" w:rsidP="00164A2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HARD </w:t>
                      </w:r>
                      <w:r w:rsidR="00404EB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SKILLS</w:t>
                      </w:r>
                    </w:p>
                    <w:p w14:paraId="61B01350" w14:textId="77777777" w:rsidR="00164A27" w:rsidRPr="00164A27" w:rsidRDefault="00164A27" w:rsidP="00164A27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252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8E1153" wp14:editId="6A2745CF">
                <wp:simplePos x="0" y="0"/>
                <wp:positionH relativeFrom="margin">
                  <wp:align>right</wp:align>
                </wp:positionH>
                <wp:positionV relativeFrom="paragraph">
                  <wp:posOffset>1217930</wp:posOffset>
                </wp:positionV>
                <wp:extent cx="4340860" cy="1028700"/>
                <wp:effectExtent l="0" t="0" r="21590" b="19050"/>
                <wp:wrapSquare wrapText="bothSides"/>
                <wp:docPr id="142136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86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0BE6" w14:textId="12EDAD60" w:rsidR="00D424C9" w:rsidRPr="00D32E6A" w:rsidRDefault="00D424C9" w:rsidP="00D424C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PROFILE SUMMARY</w:t>
                            </w:r>
                          </w:p>
                          <w:p w14:paraId="3802B889" w14:textId="77777777" w:rsidR="00514472" w:rsidRDefault="008E2520" w:rsidP="008E2520">
                            <w:pPr>
                              <w:tabs>
                                <w:tab w:val="left" w:pos="7054"/>
                                <w:tab w:val="left" w:pos="7808"/>
                                <w:tab w:val="left" w:pos="8821"/>
                              </w:tabs>
                              <w:spacing w:before="60" w:line="276" w:lineRule="auto"/>
                              <w:ind w:right="-135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  <w:r w:rsidRPr="008E2520">
                              <w:rPr>
                                <w:rFonts w:ascii="Arial" w:eastAsia="Arial" w:hAnsi="Arial" w:cs="Arial"/>
                                <w:sz w:val="22"/>
                              </w:rPr>
                              <w:t>Motivated computer science student seeking a Software Engineer Intern position to apply strong programming skills and academic knowledge in practical setting. Eager to contribute to innovative projects, gain hands-on experience and collaborate with dynamic</w:t>
                            </w:r>
                          </w:p>
                          <w:p w14:paraId="5D7A9734" w14:textId="1E838E9C" w:rsidR="008E2520" w:rsidRPr="008E2520" w:rsidRDefault="008E2520" w:rsidP="008E2520">
                            <w:pPr>
                              <w:tabs>
                                <w:tab w:val="left" w:pos="7054"/>
                                <w:tab w:val="left" w:pos="7808"/>
                                <w:tab w:val="left" w:pos="8821"/>
                              </w:tabs>
                              <w:spacing w:before="60" w:line="276" w:lineRule="auto"/>
                              <w:ind w:right="-135"/>
                              <w:rPr>
                                <w:rFonts w:ascii="Arial" w:eastAsia="Arial" w:hAnsi="Arial" w:cs="Arial"/>
                                <w:sz w:val="22"/>
                              </w:rPr>
                            </w:pPr>
                            <w:r w:rsidRPr="008E2520"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team to develop efficient, scalable, and user-centric software solutions.</w:t>
                            </w:r>
                          </w:p>
                          <w:p w14:paraId="687ADAF9" w14:textId="3849E228" w:rsidR="00D424C9" w:rsidRDefault="00D424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1153" id="_x0000_s1037" type="#_x0000_t202" style="position:absolute;margin-left:290.6pt;margin-top:95.9pt;width:341.8pt;height:81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" fillcolor="white [3212]" strokecolor="white [3212]">
                <v:textbox>
                  <w:txbxContent>
                    <w:p w14:paraId="19F10BE6" w14:textId="12EDAD60" w:rsidR="00D424C9" w:rsidRPr="00D32E6A" w:rsidRDefault="00D424C9" w:rsidP="00D424C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PROFILE SUMMARY</w:t>
                      </w:r>
                    </w:p>
                    <w:p w14:paraId="3802B889" w14:textId="77777777" w:rsidR="00514472" w:rsidRDefault="008E2520" w:rsidP="008E2520">
                      <w:pPr>
                        <w:tabs>
                          <w:tab w:val="left" w:pos="7054"/>
                          <w:tab w:val="left" w:pos="7808"/>
                          <w:tab w:val="left" w:pos="8821"/>
                        </w:tabs>
                        <w:spacing w:before="60" w:line="276" w:lineRule="auto"/>
                        <w:ind w:right="-135"/>
                        <w:rPr>
                          <w:rFonts w:ascii="Arial" w:eastAsia="Arial" w:hAnsi="Arial" w:cs="Arial"/>
                          <w:sz w:val="22"/>
                        </w:rPr>
                      </w:pPr>
                      <w:r w:rsidRPr="008E2520">
                        <w:rPr>
                          <w:rFonts w:ascii="Arial" w:eastAsia="Arial" w:hAnsi="Arial" w:cs="Arial"/>
                          <w:sz w:val="22"/>
                        </w:rPr>
                        <w:t>Motivated computer science student seeking a Software Engineer Intern position to apply strong programming skills and academic knowledge in practical setting. Eager to contribute to innovative projects, gain hands-on experience and collaborate with dynamic</w:t>
                      </w:r>
                    </w:p>
                    <w:p w14:paraId="5D7A9734" w14:textId="1E838E9C" w:rsidR="008E2520" w:rsidRPr="008E2520" w:rsidRDefault="008E2520" w:rsidP="008E2520">
                      <w:pPr>
                        <w:tabs>
                          <w:tab w:val="left" w:pos="7054"/>
                          <w:tab w:val="left" w:pos="7808"/>
                          <w:tab w:val="left" w:pos="8821"/>
                        </w:tabs>
                        <w:spacing w:before="60" w:line="276" w:lineRule="auto"/>
                        <w:ind w:right="-135"/>
                        <w:rPr>
                          <w:rFonts w:ascii="Arial" w:eastAsia="Arial" w:hAnsi="Arial" w:cs="Arial"/>
                          <w:sz w:val="22"/>
                        </w:rPr>
                      </w:pPr>
                      <w:r w:rsidRPr="008E2520">
                        <w:rPr>
                          <w:rFonts w:ascii="Arial" w:eastAsia="Arial" w:hAnsi="Arial" w:cs="Arial"/>
                          <w:sz w:val="22"/>
                        </w:rPr>
                        <w:t xml:space="preserve"> team to develop efficient, scalable, and user-centric software solutions.</w:t>
                      </w:r>
                    </w:p>
                    <w:p w14:paraId="687ADAF9" w14:textId="3849E228" w:rsidR="00D424C9" w:rsidRDefault="00D424C9"/>
                  </w:txbxContent>
                </v:textbox>
                <w10:wrap type="square" anchorx="margin"/>
              </v:shape>
            </w:pict>
          </mc:Fallback>
        </mc:AlternateContent>
      </w:r>
      <w:r w:rsidR="008E25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9AA4D2" wp14:editId="0190D54F">
                <wp:simplePos x="0" y="0"/>
                <wp:positionH relativeFrom="margin">
                  <wp:posOffset>3364230</wp:posOffset>
                </wp:positionH>
                <wp:positionV relativeFrom="paragraph">
                  <wp:posOffset>2413000</wp:posOffset>
                </wp:positionV>
                <wp:extent cx="4216400" cy="8467"/>
                <wp:effectExtent l="0" t="0" r="31750" b="29845"/>
                <wp:wrapNone/>
                <wp:docPr id="815623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5E6A6" id="Straight Connector 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9pt,190pt" to="596.9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" strokecolor="#282521 [3044]">
                <w10:wrap anchorx="margin"/>
              </v:line>
            </w:pict>
          </mc:Fallback>
        </mc:AlternateContent>
      </w:r>
      <w:r w:rsidR="008E25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E2950" wp14:editId="026EE971">
                <wp:simplePos x="0" y="0"/>
                <wp:positionH relativeFrom="margin">
                  <wp:align>left</wp:align>
                </wp:positionH>
                <wp:positionV relativeFrom="paragraph">
                  <wp:posOffset>2404532</wp:posOffset>
                </wp:positionV>
                <wp:extent cx="3077634" cy="212"/>
                <wp:effectExtent l="0" t="0" r="0" b="0"/>
                <wp:wrapNone/>
                <wp:docPr id="183047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7634" cy="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92D85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9.35pt" to="242.35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" strokecolor="#282521 [3044]">
                <w10:wrap anchorx="margin"/>
              </v:line>
            </w:pict>
          </mc:Fallback>
        </mc:AlternateContent>
      </w:r>
      <w:r w:rsidR="00D32E6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F28499" wp14:editId="7B8DFD7C">
                <wp:simplePos x="0" y="0"/>
                <wp:positionH relativeFrom="column">
                  <wp:posOffset>339090</wp:posOffset>
                </wp:positionH>
                <wp:positionV relativeFrom="paragraph">
                  <wp:posOffset>1793240</wp:posOffset>
                </wp:positionV>
                <wp:extent cx="2406650" cy="241300"/>
                <wp:effectExtent l="0" t="0" r="12700" b="25400"/>
                <wp:wrapSquare wrapText="bothSides"/>
                <wp:docPr id="409805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41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5148612" w14:textId="730D2C01" w:rsidR="00D32E6A" w:rsidRPr="00D32E6A" w:rsidRDefault="00000000" w:rsidP="00D32E6A">
                            <w:pPr>
                              <w:spacing w:line="480" w:lineRule="auto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hyperlink r:id="rId10" w:history="1">
                              <w:r w:rsidR="00D32E6A" w:rsidRPr="00D32E6A">
                                <w:rPr>
                                  <w:rStyle w:val="Hyperlink"/>
                                  <w:rFonts w:ascii="Arial" w:hAnsi="Arial" w:cs="Arial"/>
                                  <w:lang w:val="en-IN"/>
                                </w:rPr>
                                <w:t>mdhanush102004@gmail.com</w:t>
                              </w:r>
                            </w:hyperlink>
                          </w:p>
                          <w:p w14:paraId="3F682792" w14:textId="77777777" w:rsidR="00D32E6A" w:rsidRPr="00587EDB" w:rsidRDefault="00D32E6A" w:rsidP="00D32E6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8499" id="_x0000_s1038" type="#_x0000_t202" style="position:absolute;margin-left:26.7pt;margin-top:141.2pt;width:189.5pt;height:1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" filled="f" strokecolor="#f2efe9 [3206]">
                <v:stroke joinstyle="round"/>
                <v:textbox>
                  <w:txbxContent>
                    <w:p w14:paraId="45148612" w14:textId="730D2C01" w:rsidR="00D32E6A" w:rsidRPr="00D32E6A" w:rsidRDefault="00000000" w:rsidP="00D32E6A">
                      <w:pPr>
                        <w:spacing w:line="480" w:lineRule="auto"/>
                        <w:rPr>
                          <w:rFonts w:ascii="Arial" w:hAnsi="Arial" w:cs="Arial"/>
                          <w:lang w:val="en-IN"/>
                        </w:rPr>
                      </w:pPr>
                      <w:hyperlink r:id="rId11" w:history="1">
                        <w:r w:rsidR="00D32E6A" w:rsidRPr="00D32E6A">
                          <w:rPr>
                            <w:rStyle w:val="Hyperlink"/>
                            <w:rFonts w:ascii="Arial" w:hAnsi="Arial" w:cs="Arial"/>
                            <w:lang w:val="en-IN"/>
                          </w:rPr>
                          <w:t>mdhanush102004@gmail.com</w:t>
                        </w:r>
                      </w:hyperlink>
                    </w:p>
                    <w:p w14:paraId="3F682792" w14:textId="77777777" w:rsidR="00D32E6A" w:rsidRPr="00587EDB" w:rsidRDefault="00D32E6A" w:rsidP="00D32E6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2E6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345C66" wp14:editId="5CA899DC">
                <wp:simplePos x="0" y="0"/>
                <wp:positionH relativeFrom="column">
                  <wp:posOffset>347980</wp:posOffset>
                </wp:positionH>
                <wp:positionV relativeFrom="paragraph">
                  <wp:posOffset>1377950</wp:posOffset>
                </wp:positionV>
                <wp:extent cx="2406650" cy="241300"/>
                <wp:effectExtent l="0" t="0" r="12700" b="25400"/>
                <wp:wrapSquare wrapText="bothSides"/>
                <wp:docPr id="2140475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41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2934179" w14:textId="7A64FF4F" w:rsidR="00587EDB" w:rsidRPr="00D32E6A" w:rsidRDefault="00587EDB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D32E6A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Chennai, </w:t>
                            </w:r>
                            <w:r w:rsidR="00D32E6A" w:rsidRPr="00D32E6A">
                              <w:rPr>
                                <w:rFonts w:ascii="Arial" w:hAnsi="Arial" w:cs="Arial"/>
                                <w:lang w:val="en-IN"/>
                              </w:rPr>
                              <w:t>Tamilnadu, India</w:t>
                            </w:r>
                          </w:p>
                          <w:p w14:paraId="22F7C487" w14:textId="77777777" w:rsidR="00D32E6A" w:rsidRPr="00587EDB" w:rsidRDefault="00D32E6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5C66" id="_x0000_s1039" type="#_x0000_t202" style="position:absolute;margin-left:27.4pt;margin-top:108.5pt;width:189.5pt;height:1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" filled="f" strokecolor="#f2efe9 [3206]">
                <v:stroke joinstyle="round"/>
                <v:textbox>
                  <w:txbxContent>
                    <w:p w14:paraId="52934179" w14:textId="7A64FF4F" w:rsidR="00587EDB" w:rsidRPr="00D32E6A" w:rsidRDefault="00587EDB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 w:rsidRPr="00D32E6A">
                        <w:rPr>
                          <w:rFonts w:ascii="Arial" w:hAnsi="Arial" w:cs="Arial"/>
                          <w:lang w:val="en-IN"/>
                        </w:rPr>
                        <w:t xml:space="preserve">Chennai, </w:t>
                      </w:r>
                      <w:r w:rsidR="00D32E6A" w:rsidRPr="00D32E6A">
                        <w:rPr>
                          <w:rFonts w:ascii="Arial" w:hAnsi="Arial" w:cs="Arial"/>
                          <w:lang w:val="en-IN"/>
                        </w:rPr>
                        <w:t>Tamilnadu, India</w:t>
                      </w:r>
                    </w:p>
                    <w:p w14:paraId="22F7C487" w14:textId="77777777" w:rsidR="00D32E6A" w:rsidRPr="00587EDB" w:rsidRDefault="00D32E6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2E6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8F6727" wp14:editId="52041E85">
                <wp:simplePos x="0" y="0"/>
                <wp:positionH relativeFrom="column">
                  <wp:posOffset>43180</wp:posOffset>
                </wp:positionH>
                <wp:positionV relativeFrom="paragraph">
                  <wp:posOffset>1168400</wp:posOffset>
                </wp:positionV>
                <wp:extent cx="2360930" cy="1193800"/>
                <wp:effectExtent l="0" t="0" r="25400" b="25400"/>
                <wp:wrapSquare wrapText="bothSides"/>
                <wp:docPr id="351439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3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4820DF1" w14:textId="77777777" w:rsidR="00B44EC7" w:rsidRPr="00D32E6A" w:rsidRDefault="00E723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32E6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CONTACT</w:t>
                            </w:r>
                          </w:p>
                          <w:p w14:paraId="241C8246" w14:textId="2C9DE0F1" w:rsidR="00B44EC7" w:rsidRDefault="0067585E" w:rsidP="00BF0BB4">
                            <w:pPr>
                              <w:ind w:left="-76" w:hanging="66"/>
                              <w:rPr>
                                <w:b/>
                                <w:noProof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BF0BB4" w:rsidRPr="00BF0BB4">
                              <w:rPr>
                                <w:noProof/>
                              </w:rPr>
                              <w:drawing>
                                <wp:inline distT="0" distB="0" distL="0" distR="0" wp14:anchorId="3FCB5A76" wp14:editId="5F72C0D7">
                                  <wp:extent cx="214312" cy="829949"/>
                                  <wp:effectExtent l="0" t="0" r="0" b="8255"/>
                                  <wp:docPr id="190494829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3987759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766" cy="9285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5CD1644E" w14:textId="2F4D325B" w:rsidR="0067585E" w:rsidRDefault="0067585E" w:rsidP="00B44EC7">
                            <w:pPr>
                              <w:ind w:left="-76" w:firstLine="76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EFE1FB1" w14:textId="759D6132" w:rsidR="0067585E" w:rsidRPr="00E72373" w:rsidRDefault="0067585E" w:rsidP="00B44EC7">
                            <w:pPr>
                              <w:ind w:left="-76" w:firstLine="76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66129460" w14:textId="77777777" w:rsidR="00DD4451" w:rsidRDefault="00DD4451"/>
                          <w:p w14:paraId="4ADDC458" w14:textId="77777777" w:rsidR="0067585E" w:rsidRPr="004C5E73" w:rsidRDefault="0067585E" w:rsidP="004C5E73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6727" id="_x0000_s1040" type="#_x0000_t202" style="position:absolute;margin-left:3.4pt;margin-top:92pt;width:185.9pt;height:9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" filled="f" strokecolor="#f2efe9 [3206]">
                <v:stroke joinstyle="round"/>
                <v:textbox>
                  <w:txbxContent>
                    <w:p w14:paraId="44820DF1" w14:textId="77777777" w:rsidR="00B44EC7" w:rsidRPr="00D32E6A" w:rsidRDefault="00E72373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32E6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CONTACT</w:t>
                      </w:r>
                    </w:p>
                    <w:p w14:paraId="241C8246" w14:textId="2C9DE0F1" w:rsidR="00B44EC7" w:rsidRDefault="0067585E" w:rsidP="00BF0BB4">
                      <w:pPr>
                        <w:ind w:left="-76" w:hanging="66"/>
                        <w:rPr>
                          <w:b/>
                          <w:noProof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BF0BB4" w:rsidRPr="00BF0BB4">
                        <w:rPr>
                          <w:noProof/>
                        </w:rPr>
                        <w:drawing>
                          <wp:inline distT="0" distB="0" distL="0" distR="0" wp14:anchorId="3FCB5A76" wp14:editId="5F72C0D7">
                            <wp:extent cx="214312" cy="829949"/>
                            <wp:effectExtent l="0" t="0" r="0" b="8255"/>
                            <wp:docPr id="190494829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3987759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766" cy="9285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5CD1644E" w14:textId="2F4D325B" w:rsidR="0067585E" w:rsidRDefault="0067585E" w:rsidP="00B44EC7">
                      <w:pPr>
                        <w:ind w:left="-76" w:firstLine="76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2EFE1FB1" w14:textId="759D6132" w:rsidR="0067585E" w:rsidRPr="00E72373" w:rsidRDefault="0067585E" w:rsidP="00B44EC7">
                      <w:pPr>
                        <w:ind w:left="-76" w:firstLine="76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66129460" w14:textId="77777777" w:rsidR="00DD4451" w:rsidRDefault="00DD4451"/>
                    <w:p w14:paraId="4ADDC458" w14:textId="77777777" w:rsidR="0067585E" w:rsidRPr="004C5E73" w:rsidRDefault="0067585E" w:rsidP="004C5E73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2E6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2B465B" wp14:editId="5D784232">
                <wp:simplePos x="0" y="0"/>
                <wp:positionH relativeFrom="column">
                  <wp:posOffset>346710</wp:posOffset>
                </wp:positionH>
                <wp:positionV relativeFrom="paragraph">
                  <wp:posOffset>1602740</wp:posOffset>
                </wp:positionV>
                <wp:extent cx="2406650" cy="241300"/>
                <wp:effectExtent l="0" t="0" r="12700" b="25400"/>
                <wp:wrapSquare wrapText="bothSides"/>
                <wp:docPr id="2079667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241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F988D0E" w14:textId="28E6E951" w:rsidR="00D32E6A" w:rsidRPr="00D32E6A" w:rsidRDefault="00D32E6A" w:rsidP="00D32E6A">
                            <w:pPr>
                              <w:rPr>
                                <w:rFonts w:ascii="Arial" w:hAnsi="Arial" w:cs="Arial"/>
                                <w:szCs w:val="20"/>
                                <w:lang w:val="en-IN"/>
                              </w:rPr>
                            </w:pPr>
                            <w:r w:rsidRPr="00D32E6A">
                              <w:rPr>
                                <w:rFonts w:ascii="Arial" w:hAnsi="Arial" w:cs="Arial"/>
                                <w:szCs w:val="20"/>
                                <w:lang w:val="en-IN"/>
                              </w:rPr>
                              <w:t>8122595789</w:t>
                            </w:r>
                          </w:p>
                          <w:p w14:paraId="1A68428E" w14:textId="77777777" w:rsidR="00D32E6A" w:rsidRPr="00587EDB" w:rsidRDefault="00D32E6A" w:rsidP="00D32E6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465B" id="_x0000_s1041" type="#_x0000_t202" style="position:absolute;margin-left:27.3pt;margin-top:126.2pt;width:189.5pt;height:1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" filled="f" strokecolor="#f2efe9 [3206]">
                <v:stroke joinstyle="round"/>
                <v:textbox>
                  <w:txbxContent>
                    <w:p w14:paraId="7F988D0E" w14:textId="28E6E951" w:rsidR="00D32E6A" w:rsidRPr="00D32E6A" w:rsidRDefault="00D32E6A" w:rsidP="00D32E6A">
                      <w:pPr>
                        <w:rPr>
                          <w:rFonts w:ascii="Arial" w:hAnsi="Arial" w:cs="Arial"/>
                          <w:szCs w:val="20"/>
                          <w:lang w:val="en-IN"/>
                        </w:rPr>
                      </w:pPr>
                      <w:r w:rsidRPr="00D32E6A">
                        <w:rPr>
                          <w:rFonts w:ascii="Arial" w:hAnsi="Arial" w:cs="Arial"/>
                          <w:szCs w:val="20"/>
                          <w:lang w:val="en-IN"/>
                        </w:rPr>
                        <w:t>8122595789</w:t>
                      </w:r>
                    </w:p>
                    <w:p w14:paraId="1A68428E" w14:textId="77777777" w:rsidR="00D32E6A" w:rsidRPr="00587EDB" w:rsidRDefault="00D32E6A" w:rsidP="00D32E6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445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1BB9AB" wp14:editId="3093B57C">
                <wp:simplePos x="0" y="0"/>
                <wp:positionH relativeFrom="page">
                  <wp:posOffset>177799</wp:posOffset>
                </wp:positionH>
                <wp:positionV relativeFrom="paragraph">
                  <wp:posOffset>584200</wp:posOffset>
                </wp:positionV>
                <wp:extent cx="7509933" cy="492125"/>
                <wp:effectExtent l="0" t="0" r="0" b="3175"/>
                <wp:wrapSquare wrapText="bothSides"/>
                <wp:docPr id="521795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9933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92FCFB9" w14:textId="22575E6A" w:rsidR="00DD4451" w:rsidRPr="00DD4451" w:rsidRDefault="00DD4451" w:rsidP="00DD4451">
                            <w:pPr>
                              <w:pStyle w:val="Title"/>
                              <w:ind w:left="-3787" w:right="-160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</w:t>
                            </w:r>
                            <w:r w:rsidRPr="00DD4451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SOFTWARE ENGINEER</w:t>
                            </w:r>
                          </w:p>
                          <w:p w14:paraId="0A4090C7" w14:textId="77777777" w:rsidR="00DD4451" w:rsidRPr="00DD4451" w:rsidRDefault="00DD4451" w:rsidP="00DD445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B9AB" id="_x0000_s1042" type="#_x0000_t202" style="position:absolute;margin-left:14pt;margin-top:46pt;width:591.35pt;height:3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" filled="f" stroked="f">
                <v:textbox>
                  <w:txbxContent>
                    <w:p w14:paraId="092FCFB9" w14:textId="22575E6A" w:rsidR="00DD4451" w:rsidRPr="00DD4451" w:rsidRDefault="00DD4451" w:rsidP="00DD4451">
                      <w:pPr>
                        <w:pStyle w:val="Title"/>
                        <w:ind w:left="-3787" w:right="-160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</w:t>
                      </w:r>
                      <w:r w:rsidRPr="00DD4451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SOFTWARE ENGINEER</w:t>
                      </w:r>
                    </w:p>
                    <w:p w14:paraId="0A4090C7" w14:textId="77777777" w:rsidR="00DD4451" w:rsidRPr="00DD4451" w:rsidRDefault="00DD4451" w:rsidP="00DD445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44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97AA5" wp14:editId="68DA5E14">
                <wp:simplePos x="0" y="0"/>
                <wp:positionH relativeFrom="page">
                  <wp:align>center</wp:align>
                </wp:positionH>
                <wp:positionV relativeFrom="paragraph">
                  <wp:posOffset>1091565</wp:posOffset>
                </wp:positionV>
                <wp:extent cx="7535333" cy="33866"/>
                <wp:effectExtent l="0" t="0" r="27940" b="23495"/>
                <wp:wrapNone/>
                <wp:docPr id="20049629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333" cy="33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19C48" id="Straight Connector 1" o:spid="_x0000_s1026" style="position:absolute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5.95pt" to="593.3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" strokecolor="#282521 [3044]">
                <w10:wrap anchorx="page"/>
              </v:line>
            </w:pict>
          </mc:Fallback>
        </mc:AlternateContent>
      </w:r>
      <w:r w:rsidR="00DD445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5C3643" wp14:editId="03D85D11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7594600" cy="6445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271FEF8" w14:textId="01DAFCD3" w:rsidR="00DD4451" w:rsidRPr="00DD4451" w:rsidRDefault="00DD4451" w:rsidP="00DD4451">
                            <w:pPr>
                              <w:pStyle w:val="Title"/>
                              <w:ind w:left="-3787" w:right="-16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</w:t>
                            </w:r>
                            <w:r w:rsidRPr="00DD4451">
                              <w:rPr>
                                <w:b/>
                                <w:bCs/>
                                <w:lang w:val="en-IN"/>
                              </w:rPr>
                              <w:t>DHANUSH.M</w:t>
                            </w:r>
                          </w:p>
                          <w:p w14:paraId="325C34C9" w14:textId="77777777" w:rsidR="00DD4451" w:rsidRPr="00DD4451" w:rsidRDefault="00DD4451" w:rsidP="00DD445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3643" id="_x0000_s1043" type="#_x0000_t202" style="position:absolute;margin-left:0;margin-top:4pt;width:598pt;height:50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" filled="f" stroked="f">
                <v:textbox>
                  <w:txbxContent>
                    <w:p w14:paraId="0271FEF8" w14:textId="01DAFCD3" w:rsidR="00DD4451" w:rsidRPr="00DD4451" w:rsidRDefault="00DD4451" w:rsidP="00DD4451">
                      <w:pPr>
                        <w:pStyle w:val="Title"/>
                        <w:ind w:left="-3787" w:right="-160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</w:t>
                      </w:r>
                      <w:r w:rsidRPr="00DD4451">
                        <w:rPr>
                          <w:b/>
                          <w:bCs/>
                          <w:lang w:val="en-IN"/>
                        </w:rPr>
                        <w:t>DHANUSH.M</w:t>
                      </w:r>
                    </w:p>
                    <w:p w14:paraId="325C34C9" w14:textId="77777777" w:rsidR="00DD4451" w:rsidRPr="00DD4451" w:rsidRDefault="00DD4451" w:rsidP="00DD445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45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5CD8B" wp14:editId="0C1323FE">
                <wp:simplePos x="0" y="0"/>
                <wp:positionH relativeFrom="page">
                  <wp:align>left</wp:align>
                </wp:positionH>
                <wp:positionV relativeFrom="paragraph">
                  <wp:posOffset>8467</wp:posOffset>
                </wp:positionV>
                <wp:extent cx="3310043" cy="10092266"/>
                <wp:effectExtent l="0" t="0" r="24130" b="23495"/>
                <wp:wrapNone/>
                <wp:docPr id="19690694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043" cy="1009226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87B79" id="Rectangle 2" o:spid="_x0000_s1026" style="position:absolute;margin-left:0;margin-top:.65pt;width:260.65pt;height:794.6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" fillcolor="#f2efe9 [3206]" strokecolor="#f2efe9 [3206]" strokeweight="2pt">
                <w10:wrap anchorx="page"/>
              </v:rect>
            </w:pict>
          </mc:Fallback>
        </mc:AlternateContent>
      </w:r>
      <w:r w:rsidR="00F228C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EED513" wp14:editId="0EB90730">
                <wp:simplePos x="0" y="0"/>
                <wp:positionH relativeFrom="page">
                  <wp:posOffset>-8255</wp:posOffset>
                </wp:positionH>
                <wp:positionV relativeFrom="paragraph">
                  <wp:posOffset>-448310</wp:posOffset>
                </wp:positionV>
                <wp:extent cx="7772400" cy="10490200"/>
                <wp:effectExtent l="0" t="0" r="0" b="635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49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56E99" w14:textId="32D4FDBB" w:rsidR="00DD4451" w:rsidRPr="00DD4451" w:rsidRDefault="004C5E73" w:rsidP="00514472">
                            <w:pPr>
                              <w:rPr>
                                <w:lang w:val="en-IN"/>
                              </w:rPr>
                            </w:pPr>
                            <w:r w:rsidRPr="0067585E"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6594567D" wp14:editId="06C6F007">
                                  <wp:extent cx="1208405" cy="643890"/>
                                  <wp:effectExtent l="0" t="0" r="0" b="3810"/>
                                  <wp:docPr id="1796962226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405" cy="643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D513" id="Rectangle 1" o:spid="_x0000_s1044" alt="&quot;&quot;" style="position:absolute;margin-left:-.65pt;margin-top:-35.3pt;width:612pt;height:82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" fillcolor="white [3212]" stroked="f" strokeweight="2pt">
                <v:textbox>
                  <w:txbxContent>
                    <w:p w14:paraId="50A56E99" w14:textId="32D4FDBB" w:rsidR="00DD4451" w:rsidRPr="00DD4451" w:rsidRDefault="004C5E73" w:rsidP="00514472">
                      <w:pPr>
                        <w:rPr>
                          <w:lang w:val="en-IN"/>
                        </w:rPr>
                      </w:pPr>
                      <w:r w:rsidRPr="0067585E"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6594567D" wp14:editId="06C6F007">
                            <wp:extent cx="1208405" cy="643890"/>
                            <wp:effectExtent l="0" t="0" r="0" b="3810"/>
                            <wp:docPr id="179696222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405" cy="643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sectPr w:rsidR="00FE0204" w:rsidSect="007E11FD">
      <w:pgSz w:w="12240" w:h="15840" w:code="1"/>
      <w:pgMar w:top="0" w:right="49" w:bottom="0" w:left="14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B079B" w14:textId="77777777" w:rsidR="00EF6D15" w:rsidRDefault="00EF6D15">
      <w:r>
        <w:separator/>
      </w:r>
    </w:p>
  </w:endnote>
  <w:endnote w:type="continuationSeparator" w:id="0">
    <w:p w14:paraId="08E2A8F0" w14:textId="77777777" w:rsidR="00EF6D15" w:rsidRDefault="00EF6D15">
      <w:r>
        <w:continuationSeparator/>
      </w:r>
    </w:p>
  </w:endnote>
  <w:endnote w:type="continuationNotice" w:id="1">
    <w:p w14:paraId="5D39137D" w14:textId="77777777" w:rsidR="00EF6D15" w:rsidRDefault="00EF6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BC72E" w14:textId="77777777" w:rsidR="00EF6D15" w:rsidRDefault="00EF6D15">
      <w:r>
        <w:separator/>
      </w:r>
    </w:p>
  </w:footnote>
  <w:footnote w:type="continuationSeparator" w:id="0">
    <w:p w14:paraId="0EA6DFBC" w14:textId="77777777" w:rsidR="00EF6D15" w:rsidRDefault="00EF6D15">
      <w:r>
        <w:continuationSeparator/>
      </w:r>
    </w:p>
  </w:footnote>
  <w:footnote w:type="continuationNotice" w:id="1">
    <w:p w14:paraId="1CE58D34" w14:textId="77777777" w:rsidR="00EF6D15" w:rsidRDefault="00EF6D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6AF8674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Marker with solid fill" style="width:9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" o:bullet="t">
        <v:imagedata r:id="rId1" o:title="" croptop="-4981f" cropbottom="-6029f" cropleft="-27727f" cropright="-22685f"/>
      </v:shape>
    </w:pict>
  </w:numPicBullet>
  <w:numPicBullet w:numPicBulletId="1">
    <w:pict>
      <v:shape w14:anchorId="7D1580B9" id="_x0000_i1035" type="#_x0000_t75" alt="Envelope with solid fill" style="width:15.6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" o:bullet="t">
        <v:imagedata r:id="rId2" o:title="" croptop="-10376f" cropbottom="-9557f"/>
      </v:shape>
    </w:pict>
  </w:numPicBullet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07372E8"/>
    <w:multiLevelType w:val="hybridMultilevel"/>
    <w:tmpl w:val="0C4053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24113F7"/>
    <w:multiLevelType w:val="hybridMultilevel"/>
    <w:tmpl w:val="47167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26C4D"/>
    <w:multiLevelType w:val="hybridMultilevel"/>
    <w:tmpl w:val="0EC2A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83D54"/>
    <w:multiLevelType w:val="hybridMultilevel"/>
    <w:tmpl w:val="00AC3FDA"/>
    <w:lvl w:ilvl="0" w:tplc="40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7" w15:restartNumberingAfterBreak="0">
    <w:nsid w:val="34945F78"/>
    <w:multiLevelType w:val="hybridMultilevel"/>
    <w:tmpl w:val="9D0E9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72722"/>
    <w:multiLevelType w:val="hybridMultilevel"/>
    <w:tmpl w:val="14B47D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F013DA"/>
    <w:multiLevelType w:val="multilevel"/>
    <w:tmpl w:val="73BA0964"/>
    <w:lvl w:ilvl="0">
      <w:numFmt w:val="bullet"/>
      <w:lvlText w:val="●"/>
      <w:lvlJc w:val="left"/>
      <w:pPr>
        <w:ind w:left="200" w:hanging="200"/>
      </w:pPr>
    </w:lvl>
    <w:lvl w:ilvl="1">
      <w:numFmt w:val="bullet"/>
      <w:lvlText w:val="○"/>
      <w:lvlJc w:val="left"/>
      <w:pPr>
        <w:ind w:left="640" w:hanging="192"/>
      </w:pPr>
    </w:lvl>
    <w:lvl w:ilvl="2">
      <w:numFmt w:val="bullet"/>
      <w:lvlText w:val="■"/>
      <w:lvlJc w:val="left"/>
      <w:pPr>
        <w:ind w:left="1761" w:hanging="191"/>
      </w:pPr>
    </w:lvl>
    <w:lvl w:ilvl="3">
      <w:numFmt w:val="bullet"/>
      <w:lvlText w:val="●"/>
      <w:lvlJc w:val="left"/>
      <w:pPr>
        <w:ind w:left="2876" w:hanging="192"/>
      </w:pPr>
    </w:lvl>
    <w:lvl w:ilvl="4">
      <w:numFmt w:val="bullet"/>
      <w:lvlText w:val="○"/>
      <w:lvlJc w:val="left"/>
      <w:pPr>
        <w:ind w:left="3990" w:hanging="192"/>
      </w:pPr>
    </w:lvl>
    <w:lvl w:ilvl="5">
      <w:numFmt w:val="bullet"/>
      <w:lvlText w:val="■"/>
      <w:lvlJc w:val="left"/>
      <w:pPr>
        <w:ind w:left="5105" w:hanging="192"/>
      </w:pPr>
    </w:lvl>
    <w:lvl w:ilvl="6">
      <w:numFmt w:val="bullet"/>
      <w:lvlText w:val="●"/>
      <w:lvlJc w:val="left"/>
      <w:pPr>
        <w:ind w:left="6219" w:hanging="192"/>
      </w:pPr>
    </w:lvl>
    <w:lvl w:ilvl="7">
      <w:numFmt w:val="bullet"/>
      <w:lvlText w:val="○"/>
      <w:lvlJc w:val="left"/>
      <w:pPr>
        <w:ind w:left="7334" w:hanging="192"/>
      </w:pPr>
    </w:lvl>
    <w:lvl w:ilvl="8">
      <w:numFmt w:val="bullet"/>
      <w:lvlText w:val="■"/>
      <w:lvlJc w:val="left"/>
      <w:pPr>
        <w:ind w:left="8449" w:hanging="192"/>
      </w:pPr>
    </w:lvl>
  </w:abstractNum>
  <w:abstractNum w:abstractNumId="23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5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8"/>
  </w:num>
  <w:num w:numId="13" w16cid:durableId="199901450">
    <w:abstractNumId w:val="19"/>
  </w:num>
  <w:num w:numId="14" w16cid:durableId="1533104044">
    <w:abstractNumId w:val="12"/>
  </w:num>
  <w:num w:numId="15" w16cid:durableId="373048102">
    <w:abstractNumId w:val="23"/>
  </w:num>
  <w:num w:numId="16" w16cid:durableId="1533954525">
    <w:abstractNumId w:val="20"/>
  </w:num>
  <w:num w:numId="17" w16cid:durableId="2062096122">
    <w:abstractNumId w:val="13"/>
  </w:num>
  <w:num w:numId="18" w16cid:durableId="815609509">
    <w:abstractNumId w:val="14"/>
  </w:num>
  <w:num w:numId="19" w16cid:durableId="542638693">
    <w:abstractNumId w:val="11"/>
  </w:num>
  <w:num w:numId="20" w16cid:durableId="1407649160">
    <w:abstractNumId w:val="22"/>
  </w:num>
  <w:num w:numId="21" w16cid:durableId="1247543699">
    <w:abstractNumId w:val="16"/>
  </w:num>
  <w:num w:numId="22" w16cid:durableId="239798373">
    <w:abstractNumId w:val="17"/>
  </w:num>
  <w:num w:numId="23" w16cid:durableId="1134525093">
    <w:abstractNumId w:val="21"/>
  </w:num>
  <w:num w:numId="24" w16cid:durableId="537595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FD"/>
    <w:rsid w:val="0001213F"/>
    <w:rsid w:val="0001722C"/>
    <w:rsid w:val="00024E30"/>
    <w:rsid w:val="00045CE7"/>
    <w:rsid w:val="00045EA1"/>
    <w:rsid w:val="00054036"/>
    <w:rsid w:val="0005643D"/>
    <w:rsid w:val="00066481"/>
    <w:rsid w:val="00073D6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4A27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46F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04EB4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C5E73"/>
    <w:rsid w:val="004D4444"/>
    <w:rsid w:val="004D6DC1"/>
    <w:rsid w:val="004E2997"/>
    <w:rsid w:val="00500931"/>
    <w:rsid w:val="005133DA"/>
    <w:rsid w:val="00514472"/>
    <w:rsid w:val="005176E9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87EDB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2996"/>
    <w:rsid w:val="00673C26"/>
    <w:rsid w:val="0067585E"/>
    <w:rsid w:val="006B2D88"/>
    <w:rsid w:val="006B4888"/>
    <w:rsid w:val="006D089E"/>
    <w:rsid w:val="006D2999"/>
    <w:rsid w:val="006E1E22"/>
    <w:rsid w:val="006E6662"/>
    <w:rsid w:val="006F2989"/>
    <w:rsid w:val="0071494E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1FD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A2EAD"/>
    <w:rsid w:val="008E22B1"/>
    <w:rsid w:val="008E2520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9071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D7994"/>
    <w:rsid w:val="00AE10E5"/>
    <w:rsid w:val="00AE7A54"/>
    <w:rsid w:val="00AF3A64"/>
    <w:rsid w:val="00AF7026"/>
    <w:rsid w:val="00B0686C"/>
    <w:rsid w:val="00B1053A"/>
    <w:rsid w:val="00B44326"/>
    <w:rsid w:val="00B44EC7"/>
    <w:rsid w:val="00B475C7"/>
    <w:rsid w:val="00B522C4"/>
    <w:rsid w:val="00B656B9"/>
    <w:rsid w:val="00B67141"/>
    <w:rsid w:val="00B71752"/>
    <w:rsid w:val="00B81743"/>
    <w:rsid w:val="00B84E7B"/>
    <w:rsid w:val="00B8540C"/>
    <w:rsid w:val="00B923AD"/>
    <w:rsid w:val="00BA2B53"/>
    <w:rsid w:val="00BB0D95"/>
    <w:rsid w:val="00BD16B4"/>
    <w:rsid w:val="00BF0BB4"/>
    <w:rsid w:val="00BF4E60"/>
    <w:rsid w:val="00C03D91"/>
    <w:rsid w:val="00C23BE0"/>
    <w:rsid w:val="00C31F41"/>
    <w:rsid w:val="00C34822"/>
    <w:rsid w:val="00C4681C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32E6A"/>
    <w:rsid w:val="00D424C9"/>
    <w:rsid w:val="00D4292C"/>
    <w:rsid w:val="00D50ED8"/>
    <w:rsid w:val="00D56FFC"/>
    <w:rsid w:val="00D66432"/>
    <w:rsid w:val="00D73717"/>
    <w:rsid w:val="00D819D7"/>
    <w:rsid w:val="00D835A4"/>
    <w:rsid w:val="00D8768B"/>
    <w:rsid w:val="00D91A92"/>
    <w:rsid w:val="00DA5335"/>
    <w:rsid w:val="00DD4451"/>
    <w:rsid w:val="00DD4CDF"/>
    <w:rsid w:val="00DE0415"/>
    <w:rsid w:val="00DF0A6A"/>
    <w:rsid w:val="00E02D4E"/>
    <w:rsid w:val="00E20F9E"/>
    <w:rsid w:val="00E30EB3"/>
    <w:rsid w:val="00E32D60"/>
    <w:rsid w:val="00E5147C"/>
    <w:rsid w:val="00E61EDA"/>
    <w:rsid w:val="00E72373"/>
    <w:rsid w:val="00E9289A"/>
    <w:rsid w:val="00E97E45"/>
    <w:rsid w:val="00EA07BF"/>
    <w:rsid w:val="00EA39C1"/>
    <w:rsid w:val="00EA7A1E"/>
    <w:rsid w:val="00EC0619"/>
    <w:rsid w:val="00EC1349"/>
    <w:rsid w:val="00EC4AFD"/>
    <w:rsid w:val="00EE0B8D"/>
    <w:rsid w:val="00EF4497"/>
    <w:rsid w:val="00EF6D15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41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1C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dhanush102004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dhanush10200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ush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2024-07-02T15:03:00Z</dcterms:created>
  <dcterms:modified xsi:type="dcterms:W3CDTF">2024-07-18T05:16:00Z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